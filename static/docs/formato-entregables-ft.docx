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C7A75" w14:textId="363B5A4A" w:rsidR="00A01A19" w:rsidRPr="00A01A19" w:rsidRDefault="00A01A19">
      <w:pPr>
        <w:rPr>
          <w:rFonts w:ascii="Arial" w:hAnsi="Arial" w:cs="Arial"/>
        </w:rPr>
      </w:pPr>
      <w:r w:rsidRPr="00A01A19">
        <w:rPr>
          <w:rFonts w:ascii="Arial" w:hAnsi="Arial" w:cs="Arial"/>
        </w:rPr>
        <w:t xml:space="preserve">Formato para </w:t>
      </w:r>
      <w:r w:rsidR="001D05D4">
        <w:rPr>
          <w:rFonts w:ascii="Arial" w:hAnsi="Arial" w:cs="Arial"/>
        </w:rPr>
        <w:t xml:space="preserve">redactar </w:t>
      </w:r>
      <w:r w:rsidRPr="00A01A19">
        <w:rPr>
          <w:rFonts w:ascii="Arial" w:hAnsi="Arial" w:cs="Arial"/>
        </w:rPr>
        <w:t>carta de impacto y beneficio del apoyo obtenido del programa de fomento a talentos</w:t>
      </w:r>
      <w:r w:rsidR="001D05D4">
        <w:rPr>
          <w:rFonts w:ascii="Arial" w:hAnsi="Arial" w:cs="Arial"/>
        </w:rPr>
        <w:t xml:space="preserve"> del IDSCEA</w:t>
      </w:r>
      <w:r w:rsidRPr="00A01A19">
        <w:rPr>
          <w:rFonts w:ascii="Arial" w:hAnsi="Arial" w:cs="Arial"/>
        </w:rPr>
        <w:t>.</w:t>
      </w:r>
    </w:p>
    <w:tbl>
      <w:tblPr>
        <w:tblStyle w:val="Tablaconcuadrcula"/>
        <w:tblW w:w="10205" w:type="dxa"/>
        <w:tblLook w:val="04A0" w:firstRow="1" w:lastRow="0" w:firstColumn="1" w:lastColumn="0" w:noHBand="0" w:noVBand="1"/>
      </w:tblPr>
      <w:tblGrid>
        <w:gridCol w:w="10205"/>
      </w:tblGrid>
      <w:tr w:rsidR="00A01A19" w:rsidRPr="00A01A19" w14:paraId="170F04F2" w14:textId="77777777" w:rsidTr="00A01A19">
        <w:trPr>
          <w:trHeight w:val="1217"/>
        </w:trPr>
        <w:tc>
          <w:tcPr>
            <w:tcW w:w="10205" w:type="dxa"/>
            <w:shd w:val="clear" w:color="auto" w:fill="1F3864" w:themeFill="accent1" w:themeFillShade="80"/>
            <w:vAlign w:val="center"/>
          </w:tcPr>
          <w:p w14:paraId="4ED9DD63" w14:textId="2102437B" w:rsidR="00A01A19" w:rsidRPr="00A01A19" w:rsidRDefault="00A01A19" w:rsidP="00A01A19">
            <w:pPr>
              <w:rPr>
                <w:rFonts w:ascii="Arial" w:hAnsi="Arial" w:cs="Arial"/>
                <w:i/>
                <w:iCs/>
                <w:color w:val="000000" w:themeColor="text1"/>
              </w:rPr>
            </w:pPr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 xml:space="preserve">Favor de </w:t>
            </w:r>
            <w:proofErr w:type="spellStart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>redactar</w:t>
            </w:r>
            <w:proofErr w:type="spellEnd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 xml:space="preserve"> la carta del </w:t>
            </w:r>
            <w:proofErr w:type="spellStart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>impacto</w:t>
            </w:r>
            <w:proofErr w:type="spellEnd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 xml:space="preserve"> y </w:t>
            </w:r>
            <w:proofErr w:type="spellStart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>beneficio</w:t>
            </w:r>
            <w:proofErr w:type="spellEnd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 xml:space="preserve"> </w:t>
            </w:r>
            <w:proofErr w:type="spellStart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>obtenido</w:t>
            </w:r>
            <w:proofErr w:type="spellEnd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 xml:space="preserve"> del </w:t>
            </w:r>
            <w:proofErr w:type="spellStart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>apoyo</w:t>
            </w:r>
            <w:proofErr w:type="spellEnd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 xml:space="preserve"> del </w:t>
            </w:r>
            <w:proofErr w:type="spellStart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>Programa</w:t>
            </w:r>
            <w:proofErr w:type="spellEnd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 xml:space="preserve"> de </w:t>
            </w:r>
            <w:proofErr w:type="spellStart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>Fomento</w:t>
            </w:r>
            <w:proofErr w:type="spellEnd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 xml:space="preserve"> a </w:t>
            </w:r>
            <w:proofErr w:type="spellStart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>Talentos</w:t>
            </w:r>
            <w:proofErr w:type="spellEnd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 xml:space="preserve"> </w:t>
            </w:r>
            <w:proofErr w:type="spellStart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>en</w:t>
            </w:r>
            <w:proofErr w:type="spellEnd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 xml:space="preserve"> la </w:t>
            </w:r>
            <w:proofErr w:type="spellStart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>Modalidad</w:t>
            </w:r>
            <w:proofErr w:type="spellEnd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 xml:space="preserve"> </w:t>
            </w:r>
            <w:proofErr w:type="spellStart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>correspondiente</w:t>
            </w:r>
            <w:proofErr w:type="spellEnd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 xml:space="preserve">, </w:t>
            </w:r>
            <w:proofErr w:type="spellStart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>considerando</w:t>
            </w:r>
            <w:proofErr w:type="spellEnd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 xml:space="preserve"> los puntos que a </w:t>
            </w:r>
            <w:proofErr w:type="spellStart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>continuación</w:t>
            </w:r>
            <w:proofErr w:type="spellEnd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 xml:space="preserve"> se </w:t>
            </w:r>
            <w:proofErr w:type="spellStart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>describen</w:t>
            </w:r>
            <w:proofErr w:type="spellEnd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 xml:space="preserve"> dentro de la </w:t>
            </w:r>
            <w:proofErr w:type="spellStart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>redacción</w:t>
            </w:r>
            <w:proofErr w:type="spellEnd"/>
            <w:r w:rsidRPr="00A01A19">
              <w:rPr>
                <w:rFonts w:ascii="Arial" w:hAnsi="Arial" w:cs="Arial"/>
                <w:i/>
                <w:iCs/>
                <w:color w:val="FFFFFF" w:themeColor="background1"/>
              </w:rPr>
              <w:t xml:space="preserve"> general. </w:t>
            </w:r>
          </w:p>
        </w:tc>
      </w:tr>
      <w:tr w:rsidR="00A01A19" w:rsidRPr="00A01A19" w14:paraId="6E86FEE7" w14:textId="77777777" w:rsidTr="00A01A19">
        <w:trPr>
          <w:trHeight w:val="425"/>
        </w:trPr>
        <w:tc>
          <w:tcPr>
            <w:tcW w:w="10205" w:type="dxa"/>
            <w:shd w:val="clear" w:color="auto" w:fill="auto"/>
            <w:vAlign w:val="center"/>
          </w:tcPr>
          <w:p w14:paraId="41BE2DB1" w14:textId="77777777" w:rsidR="00A01A19" w:rsidRPr="00A01A19" w:rsidRDefault="00A01A19" w:rsidP="00A01A19">
            <w:pPr>
              <w:rPr>
                <w:rFonts w:ascii="Arial" w:hAnsi="Arial" w:cs="Arial"/>
                <w:color w:val="000000" w:themeColor="text1"/>
              </w:rPr>
            </w:pPr>
          </w:p>
          <w:sdt>
            <w:sdtPr>
              <w:rPr>
                <w:rFonts w:ascii="Arial" w:hAnsi="Arial" w:cs="Arial"/>
                <w:color w:val="000000" w:themeColor="text1"/>
              </w:rPr>
              <w:id w:val="-1894726519"/>
              <w:placeholder>
                <w:docPart w:val="DefaultPlaceholder_-1854013440"/>
              </w:placeholder>
            </w:sdtPr>
            <w:sdtEndPr>
              <w:rPr>
                <w:color w:val="auto"/>
              </w:rPr>
            </w:sdtEndPr>
            <w:sdtContent>
              <w:p w14:paraId="082591DC" w14:textId="2BB9F5E9" w:rsidR="00A01A19" w:rsidRPr="001D05D4" w:rsidRDefault="001D05D4" w:rsidP="00F81DC2">
                <w:pPr>
                  <w:rPr>
                    <w:rFonts w:ascii="Arial" w:hAnsi="Arial" w:cs="Arial"/>
                    <w:b/>
                    <w:bCs/>
                    <w:color w:val="000000" w:themeColor="text1"/>
                    <w:lang w:val="es-MX"/>
                  </w:rPr>
                </w:pPr>
                <w:r w:rsidRPr="001D05D4">
                  <w:rPr>
                    <w:rFonts w:ascii="Arial" w:hAnsi="Arial" w:cs="Arial"/>
                    <w:b/>
                    <w:bCs/>
                    <w:color w:val="000000" w:themeColor="text1"/>
                    <w:lang w:val="es-MX"/>
                  </w:rPr>
                  <w:t>H. COMITÉ DE EVALUACIÓN DEL PROGRAMA DE FOMENTO A TALENTOS.</w:t>
                </w:r>
              </w:p>
              <w:p w14:paraId="15027750" w14:textId="15BFF7C8" w:rsidR="00A01A19" w:rsidRPr="00F81DC2" w:rsidRDefault="00A01A19" w:rsidP="00A01A19">
                <w:pPr>
                  <w:rPr>
                    <w:rFonts w:ascii="Arial" w:hAnsi="Arial" w:cs="Arial"/>
                    <w:color w:val="000000" w:themeColor="text1"/>
                    <w:lang w:val="es-MX"/>
                  </w:rPr>
                </w:pPr>
                <w:r w:rsidRPr="00F81DC2">
                  <w:rPr>
                    <w:rFonts w:ascii="Arial" w:hAnsi="Arial" w:cs="Arial"/>
                    <w:color w:val="000000" w:themeColor="text1"/>
                    <w:lang w:val="es-MX"/>
                  </w:rPr>
                  <w:t>PRESENTE</w:t>
                </w:r>
                <w:r w:rsidR="001D05D4">
                  <w:rPr>
                    <w:rFonts w:ascii="Arial" w:hAnsi="Arial" w:cs="Arial"/>
                    <w:color w:val="000000" w:themeColor="text1"/>
                    <w:lang w:val="es-MX"/>
                  </w:rPr>
                  <w:t>._</w:t>
                </w:r>
              </w:p>
              <w:p w14:paraId="1AA7F3C8" w14:textId="77777777" w:rsidR="00A01A19" w:rsidRPr="00F81DC2" w:rsidRDefault="00A01A19" w:rsidP="00A01A19">
                <w:pPr>
                  <w:rPr>
                    <w:rFonts w:ascii="Arial" w:hAnsi="Arial" w:cs="Arial"/>
                    <w:lang w:val="es-MX"/>
                  </w:rPr>
                </w:pPr>
              </w:p>
              <w:p w14:paraId="11011B9A" w14:textId="445111F3" w:rsidR="00A01A19" w:rsidRPr="00F81DC2" w:rsidRDefault="00A01A19" w:rsidP="00A01A19">
                <w:pPr>
                  <w:rPr>
                    <w:rFonts w:ascii="Arial" w:hAnsi="Arial" w:cs="Arial"/>
                    <w:lang w:val="es-MX"/>
                  </w:rPr>
                </w:pPr>
                <w:r w:rsidRPr="00F81DC2">
                  <w:rPr>
                    <w:rFonts w:ascii="Arial" w:hAnsi="Arial" w:cs="Arial"/>
                    <w:lang w:val="es-MX"/>
                  </w:rPr>
                  <w:t>Me dirijo a usted</w:t>
                </w:r>
                <w:r w:rsidR="00FB5F54">
                  <w:rPr>
                    <w:rFonts w:ascii="Arial" w:hAnsi="Arial" w:cs="Arial"/>
                    <w:lang w:val="es-MX"/>
                  </w:rPr>
                  <w:t>es</w:t>
                </w:r>
                <w:r w:rsidRPr="00F81DC2">
                  <w:rPr>
                    <w:rFonts w:ascii="Arial" w:hAnsi="Arial" w:cs="Arial"/>
                    <w:lang w:val="es-MX"/>
                  </w:rPr>
                  <w:t xml:space="preserve"> de la manera más atenta para expresarle…</w:t>
                </w:r>
              </w:p>
              <w:p w14:paraId="12617909" w14:textId="77777777" w:rsidR="00F81DC2" w:rsidRPr="00F81DC2" w:rsidRDefault="00F81DC2" w:rsidP="00A01A19">
                <w:pPr>
                  <w:rPr>
                    <w:rFonts w:ascii="Arial" w:hAnsi="Arial" w:cs="Arial"/>
                    <w:lang w:val="es-MX"/>
                  </w:rPr>
                </w:pPr>
              </w:p>
              <w:p w14:paraId="19871B79" w14:textId="1DE696F8" w:rsidR="00A01A19" w:rsidRPr="00F81DC2" w:rsidRDefault="00A01A19" w:rsidP="00A01A19">
                <w:pPr>
                  <w:rPr>
                    <w:rFonts w:ascii="Arial" w:hAnsi="Arial" w:cs="Arial"/>
                    <w:lang w:val="es-MX"/>
                  </w:rPr>
                </w:pPr>
                <w:r w:rsidRPr="00F81DC2">
                  <w:rPr>
                    <w:rFonts w:ascii="Arial" w:hAnsi="Arial" w:cs="Arial"/>
                    <w:lang w:val="es-MX"/>
                  </w:rPr>
                  <w:t>Nombre del programa, actividad o estudio para el cual fue beneficiado…</w:t>
                </w:r>
              </w:p>
              <w:p w14:paraId="6F35B9B6" w14:textId="77777777" w:rsidR="00A01A19" w:rsidRPr="00F81DC2" w:rsidRDefault="00A01A19" w:rsidP="00A01A19">
                <w:pPr>
                  <w:rPr>
                    <w:rFonts w:ascii="Arial" w:hAnsi="Arial" w:cs="Arial"/>
                    <w:lang w:val="es-MX"/>
                  </w:rPr>
                </w:pPr>
              </w:p>
              <w:p w14:paraId="7B226344" w14:textId="23E6013A" w:rsidR="00A01A19" w:rsidRPr="00F81DC2" w:rsidRDefault="00A01A19" w:rsidP="00A01A19">
                <w:pPr>
                  <w:rPr>
                    <w:rFonts w:ascii="Arial" w:hAnsi="Arial" w:cs="Arial"/>
                    <w:lang w:val="es-MX"/>
                  </w:rPr>
                </w:pPr>
                <w:r w:rsidRPr="00F81DC2">
                  <w:rPr>
                    <w:rFonts w:ascii="Arial" w:hAnsi="Arial" w:cs="Arial"/>
                    <w:lang w:val="es-MX"/>
                  </w:rPr>
                  <w:t>Modalidad…</w:t>
                </w:r>
              </w:p>
              <w:p w14:paraId="7147141F" w14:textId="2F399455" w:rsidR="00A01A19" w:rsidRPr="00F81DC2" w:rsidRDefault="00A01A19" w:rsidP="00A01A19">
                <w:pPr>
                  <w:rPr>
                    <w:rFonts w:ascii="Arial" w:hAnsi="Arial" w:cs="Arial"/>
                    <w:lang w:val="es-MX"/>
                  </w:rPr>
                </w:pPr>
                <w:r w:rsidRPr="00F81DC2">
                  <w:rPr>
                    <w:rFonts w:ascii="Arial" w:hAnsi="Arial" w:cs="Arial"/>
                    <w:lang w:val="es-MX"/>
                  </w:rPr>
                  <w:t>Fecha en el que recibió el apoyo y objetivo del mismo…</w:t>
                </w:r>
              </w:p>
              <w:p w14:paraId="4EDBE32B" w14:textId="49C9CAFD" w:rsidR="00A01A19" w:rsidRPr="00F81DC2" w:rsidRDefault="00A01A19" w:rsidP="00A01A19">
                <w:pPr>
                  <w:rPr>
                    <w:rFonts w:ascii="Arial" w:hAnsi="Arial" w:cs="Arial"/>
                    <w:lang w:val="es-MX"/>
                  </w:rPr>
                </w:pPr>
                <w:r w:rsidRPr="00F81DC2">
                  <w:rPr>
                    <w:rFonts w:ascii="Arial" w:hAnsi="Arial" w:cs="Arial"/>
                    <w:lang w:val="es-MX"/>
                  </w:rPr>
                  <w:t>Cantidad…</w:t>
                </w:r>
              </w:p>
              <w:p w14:paraId="64A6D6D7" w14:textId="77777777" w:rsidR="00A01A19" w:rsidRPr="00F81DC2" w:rsidRDefault="00A01A19" w:rsidP="00A01A19">
                <w:pPr>
                  <w:rPr>
                    <w:rFonts w:ascii="Arial" w:hAnsi="Arial" w:cs="Arial"/>
                    <w:lang w:val="es-MX"/>
                  </w:rPr>
                </w:pPr>
              </w:p>
              <w:p w14:paraId="6F8CD75C" w14:textId="050AA81C" w:rsidR="00A01A19" w:rsidRPr="00F81DC2" w:rsidRDefault="00A01A19" w:rsidP="00A01A19">
                <w:pPr>
                  <w:rPr>
                    <w:rFonts w:ascii="Arial" w:hAnsi="Arial" w:cs="Arial"/>
                    <w:lang w:val="es-MX"/>
                  </w:rPr>
                </w:pPr>
                <w:r w:rsidRPr="00F81DC2">
                  <w:rPr>
                    <w:rFonts w:ascii="Arial" w:hAnsi="Arial" w:cs="Arial"/>
                    <w:lang w:val="es-MX"/>
                  </w:rPr>
                  <w:t>Beneficios e impacto que tuvo realizar sus estudios o actividad para la cual solicitó el apoyo…</w:t>
                </w:r>
              </w:p>
            </w:sdtContent>
          </w:sdt>
          <w:p w14:paraId="363D738F" w14:textId="5E9EAB7C" w:rsidR="00A01A19" w:rsidRPr="00A01A19" w:rsidRDefault="00A01A19" w:rsidP="007F13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5B5F792" w14:textId="674B9E33" w:rsidR="00A01A19" w:rsidRDefault="00A01A19"/>
    <w:tbl>
      <w:tblPr>
        <w:tblStyle w:val="Tablaconcuadrcula"/>
        <w:tblW w:w="4535" w:type="dxa"/>
        <w:jc w:val="center"/>
        <w:tblLook w:val="04A0" w:firstRow="1" w:lastRow="0" w:firstColumn="1" w:lastColumn="0" w:noHBand="0" w:noVBand="1"/>
      </w:tblPr>
      <w:tblGrid>
        <w:gridCol w:w="4535"/>
      </w:tblGrid>
      <w:tr w:rsidR="00A01A19" w:rsidRPr="00960816" w14:paraId="5842CD90" w14:textId="77777777" w:rsidTr="00A01A19">
        <w:trPr>
          <w:trHeight w:val="567"/>
          <w:jc w:val="center"/>
        </w:trPr>
        <w:tc>
          <w:tcPr>
            <w:tcW w:w="4535" w:type="dxa"/>
            <w:shd w:val="clear" w:color="auto" w:fill="1F3864" w:themeFill="accent1" w:themeFillShade="80"/>
            <w:vAlign w:val="center"/>
          </w:tcPr>
          <w:p w14:paraId="775D7AF4" w14:textId="77777777" w:rsidR="00A01A19" w:rsidRPr="00960816" w:rsidRDefault="00A01A19" w:rsidP="00A01A1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 Y FIRMA DEL SOLICITANTE</w:t>
            </w:r>
          </w:p>
        </w:tc>
      </w:tr>
      <w:tr w:rsidR="00A01A19" w:rsidRPr="000E3710" w14:paraId="24DF8764" w14:textId="77777777" w:rsidTr="00A01A19">
        <w:trPr>
          <w:trHeight w:val="1491"/>
          <w:jc w:val="center"/>
        </w:trPr>
        <w:tc>
          <w:tcPr>
            <w:tcW w:w="4535" w:type="dxa"/>
            <w:shd w:val="clear" w:color="auto" w:fill="auto"/>
            <w:vAlign w:val="center"/>
          </w:tcPr>
          <w:p w14:paraId="15D4EEF2" w14:textId="77777777" w:rsidR="00A01A19" w:rsidRPr="000E3710" w:rsidRDefault="00A01A19" w:rsidP="00A01A19">
            <w:pPr>
              <w:jc w:val="center"/>
              <w:rPr>
                <w:sz w:val="20"/>
                <w:szCs w:val="20"/>
              </w:rPr>
            </w:pPr>
          </w:p>
        </w:tc>
      </w:tr>
      <w:tr w:rsidR="00061E9C" w:rsidRPr="00061E9C" w14:paraId="4811CC73" w14:textId="77777777" w:rsidTr="00A01A19">
        <w:trPr>
          <w:trHeight w:val="425"/>
          <w:jc w:val="center"/>
        </w:trPr>
        <w:sdt>
          <w:sdtPr>
            <w:rPr>
              <w:sz w:val="18"/>
              <w:szCs w:val="18"/>
            </w:rPr>
            <w:id w:val="1437564446"/>
            <w:placeholder>
              <w:docPart w:val="3534673391CD4E159A9BA8AE9DC9034B"/>
            </w:placeholder>
            <w:showingPlcHdr/>
          </w:sdtPr>
          <w:sdtEndPr/>
          <w:sdtContent>
            <w:tc>
              <w:tcPr>
                <w:tcW w:w="4535" w:type="dxa"/>
                <w:shd w:val="clear" w:color="auto" w:fill="F2F2F2" w:themeFill="background1" w:themeFillShade="F2"/>
                <w:vAlign w:val="center"/>
              </w:tcPr>
              <w:p w14:paraId="2E59DA20" w14:textId="65C86B65" w:rsidR="00A01A19" w:rsidRPr="00061E9C" w:rsidRDefault="002C42FE" w:rsidP="00A01A19">
                <w:pPr>
                  <w:jc w:val="center"/>
                  <w:rPr>
                    <w:sz w:val="18"/>
                    <w:szCs w:val="18"/>
                  </w:rPr>
                </w:pPr>
                <w:r w:rsidRPr="00061E9C">
                  <w:rPr>
                    <w:rStyle w:val="Textodelmarcadordeposicin"/>
                    <w:rFonts w:ascii="Arial" w:hAnsi="Arial" w:cs="Arial"/>
                    <w:color w:val="auto"/>
                    <w:sz w:val="18"/>
                    <w:szCs w:val="18"/>
                  </w:rPr>
                  <w:t>Haga clic o pulse aquí para escribir texto.</w:t>
                </w:r>
              </w:p>
            </w:tc>
          </w:sdtContent>
        </w:sdt>
      </w:tr>
    </w:tbl>
    <w:p w14:paraId="5B00FED1" w14:textId="77777777" w:rsidR="00A01A19" w:rsidRPr="00061E9C" w:rsidRDefault="00A01A19"/>
    <w:sectPr w:rsidR="00A01A19" w:rsidRPr="00061E9C" w:rsidSect="00943A7D">
      <w:headerReference w:type="default" r:id="rId7"/>
      <w:pgSz w:w="12240" w:h="15840"/>
      <w:pgMar w:top="2694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798A8" w14:textId="77777777" w:rsidR="00101C80" w:rsidRDefault="00101C80" w:rsidP="009C327F">
      <w:pPr>
        <w:spacing w:after="0" w:line="240" w:lineRule="auto"/>
      </w:pPr>
      <w:r>
        <w:separator/>
      </w:r>
    </w:p>
  </w:endnote>
  <w:endnote w:type="continuationSeparator" w:id="0">
    <w:p w14:paraId="08D155C5" w14:textId="77777777" w:rsidR="00101C80" w:rsidRDefault="00101C80" w:rsidP="009C3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C5098" w14:textId="77777777" w:rsidR="00101C80" w:rsidRDefault="00101C80" w:rsidP="009C327F">
      <w:pPr>
        <w:spacing w:after="0" w:line="240" w:lineRule="auto"/>
      </w:pPr>
      <w:r>
        <w:separator/>
      </w:r>
    </w:p>
  </w:footnote>
  <w:footnote w:type="continuationSeparator" w:id="0">
    <w:p w14:paraId="3E2852AF" w14:textId="77777777" w:rsidR="00101C80" w:rsidRDefault="00101C80" w:rsidP="009C32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496F8" w14:textId="213AB5E9" w:rsidR="00E81849" w:rsidRPr="00A01A19" w:rsidRDefault="00943A7D" w:rsidP="00E81849">
    <w:pPr>
      <w:jc w:val="right"/>
      <w:rPr>
        <w:rFonts w:ascii="Arial" w:hAnsi="Arial" w:cs="Arial"/>
        <w:b/>
        <w:bCs/>
        <w:sz w:val="24"/>
        <w:szCs w:val="24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0967A21D" wp14:editId="3D47D025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62875" cy="10039350"/>
          <wp:effectExtent l="0" t="0" r="9525" b="0"/>
          <wp:wrapNone/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0039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1849" w:rsidRPr="00A01A19">
      <w:rPr>
        <w:rFonts w:ascii="Arial" w:hAnsi="Arial" w:cs="Arial"/>
        <w:b/>
        <w:bCs/>
        <w:sz w:val="24"/>
        <w:szCs w:val="24"/>
      </w:rPr>
      <w:t>FORMATO – ENTREGABLES</w:t>
    </w:r>
    <w:r w:rsidR="001D05D4">
      <w:rPr>
        <w:rFonts w:ascii="Arial" w:hAnsi="Arial" w:cs="Arial"/>
        <w:b/>
        <w:bCs/>
        <w:sz w:val="24"/>
        <w:szCs w:val="24"/>
      </w:rPr>
      <w:t>-FT</w:t>
    </w:r>
  </w:p>
  <w:p w14:paraId="7F278256" w14:textId="51CC42F6" w:rsidR="009C327F" w:rsidRDefault="009C327F" w:rsidP="00E81849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attachedTemplate r:id="rId1"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A19"/>
    <w:rsid w:val="00040E88"/>
    <w:rsid w:val="00061E9C"/>
    <w:rsid w:val="000D3E9F"/>
    <w:rsid w:val="00101C80"/>
    <w:rsid w:val="00131C10"/>
    <w:rsid w:val="001B0568"/>
    <w:rsid w:val="001D05D4"/>
    <w:rsid w:val="002C42FE"/>
    <w:rsid w:val="003F7CDB"/>
    <w:rsid w:val="00511CF5"/>
    <w:rsid w:val="00547C07"/>
    <w:rsid w:val="005C58E0"/>
    <w:rsid w:val="007F6737"/>
    <w:rsid w:val="00816181"/>
    <w:rsid w:val="0086460B"/>
    <w:rsid w:val="00943A7D"/>
    <w:rsid w:val="0094436D"/>
    <w:rsid w:val="009C10A0"/>
    <w:rsid w:val="009C327F"/>
    <w:rsid w:val="00A01A19"/>
    <w:rsid w:val="00DF10EC"/>
    <w:rsid w:val="00DF56D0"/>
    <w:rsid w:val="00E61DA3"/>
    <w:rsid w:val="00E6342E"/>
    <w:rsid w:val="00E81849"/>
    <w:rsid w:val="00EA00A2"/>
    <w:rsid w:val="00ED28E4"/>
    <w:rsid w:val="00F16CB0"/>
    <w:rsid w:val="00F81DC2"/>
    <w:rsid w:val="00FB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A9F02F"/>
  <w15:chartTrackingRefBased/>
  <w15:docId w15:val="{2009102C-7B2F-4AFB-A7D1-4F2B48922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32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27F"/>
  </w:style>
  <w:style w:type="paragraph" w:styleId="Piedepgina">
    <w:name w:val="footer"/>
    <w:basedOn w:val="Normal"/>
    <w:link w:val="PiedepginaCar"/>
    <w:uiPriority w:val="99"/>
    <w:unhideWhenUsed/>
    <w:rsid w:val="009C32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27F"/>
  </w:style>
  <w:style w:type="table" w:styleId="Tablaconcuadrcula">
    <w:name w:val="Table Grid"/>
    <w:basedOn w:val="Tablanormal"/>
    <w:uiPriority w:val="39"/>
    <w:rsid w:val="00A01A19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A01A19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A01A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_GUJN65TF\Documents\Plantillas%20personalizadas%20de%20Office\HOJA%20GE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34673391CD4E159A9BA8AE9DC90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13A57-03B1-4FCA-AB91-A10CB41CC447}"/>
      </w:docPartPr>
      <w:docPartBody>
        <w:p w:rsidR="002562B1" w:rsidRDefault="001D2B95" w:rsidP="001D2B95">
          <w:pPr>
            <w:pStyle w:val="3534673391CD4E159A9BA8AE9DC9034B2"/>
          </w:pPr>
          <w:r w:rsidRPr="00061E9C">
            <w:rPr>
              <w:rStyle w:val="Textodelmarcadordeposicin"/>
              <w:rFonts w:ascii="Arial" w:hAnsi="Arial" w:cs="Arial"/>
              <w:sz w:val="18"/>
              <w:szCs w:val="18"/>
            </w:rPr>
            <w:t>Haga clic o pulse aquí para escribir texto.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B4059-FC6B-40F3-BFA3-8F65BE8B2B08}"/>
      </w:docPartPr>
      <w:docPartBody>
        <w:p w:rsidR="00EE45B6" w:rsidRDefault="001D2B95">
          <w:r w:rsidRPr="007F3623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F32"/>
    <w:rsid w:val="00004FB5"/>
    <w:rsid w:val="00076DAC"/>
    <w:rsid w:val="00080F77"/>
    <w:rsid w:val="00123B69"/>
    <w:rsid w:val="001D2B95"/>
    <w:rsid w:val="002562B1"/>
    <w:rsid w:val="00285F32"/>
    <w:rsid w:val="00367219"/>
    <w:rsid w:val="004B7BAB"/>
    <w:rsid w:val="005748FF"/>
    <w:rsid w:val="005D1588"/>
    <w:rsid w:val="00626636"/>
    <w:rsid w:val="00C2688B"/>
    <w:rsid w:val="00C47E12"/>
    <w:rsid w:val="00D32364"/>
    <w:rsid w:val="00EE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2B95"/>
    <w:rPr>
      <w:color w:val="808080"/>
    </w:rPr>
  </w:style>
  <w:style w:type="paragraph" w:customStyle="1" w:styleId="3534673391CD4E159A9BA8AE9DC9034B2">
    <w:name w:val="3534673391CD4E159A9BA8AE9DC9034B2"/>
    <w:rsid w:val="001D2B95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35409-5058-4987-B672-06EC8ED43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C:\Users\PC_GUJN65TF\Documents\Plantillas personalizadas de Office\HOJA GEA.dotx</Template>
  <TotalTime>2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POA consultoria &amp; diseño</dc:creator>
  <cp:keywords/>
  <dc:description/>
  <cp:lastModifiedBy>MARIO MATA LLAMAS</cp:lastModifiedBy>
  <cp:revision>4</cp:revision>
  <dcterms:created xsi:type="dcterms:W3CDTF">2022-01-28T19:08:00Z</dcterms:created>
  <dcterms:modified xsi:type="dcterms:W3CDTF">2022-02-01T20:17:00Z</dcterms:modified>
</cp:coreProperties>
</file>