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DE9C" w14:textId="77777777" w:rsidR="00A926F2" w:rsidRDefault="00A926F2"/>
    <w:p w14:paraId="0BF8313B" w14:textId="2F860FC2" w:rsidR="00D03655" w:rsidRPr="000E754E" w:rsidRDefault="00D03655" w:rsidP="000E754E">
      <w:pPr>
        <w:spacing w:line="360" w:lineRule="auto"/>
      </w:pPr>
      <w:r w:rsidRPr="00960816">
        <w:t xml:space="preserve">Solicitud de </w:t>
      </w:r>
      <w:r w:rsidR="00130E9B">
        <w:t xml:space="preserve">apoyo para la </w:t>
      </w:r>
      <w:r w:rsidR="00130E9B" w:rsidRPr="00BC3109">
        <w:rPr>
          <w:b/>
          <w:bCs/>
        </w:rPr>
        <w:t xml:space="preserve">modalidad de </w:t>
      </w:r>
      <w:r w:rsidR="00B24CE0">
        <w:rPr>
          <w:b/>
          <w:bCs/>
        </w:rPr>
        <w:t>Apoyos</w:t>
      </w:r>
      <w:r w:rsidR="000D42C0">
        <w:rPr>
          <w:b/>
          <w:bCs/>
        </w:rPr>
        <w:t xml:space="preserve"> por Convocatoria </w:t>
      </w:r>
      <w:r w:rsidR="00130E9B">
        <w:t>del Programa de Fomento a Talentos del IDSCEA</w:t>
      </w:r>
    </w:p>
    <w:p w14:paraId="396036B3" w14:textId="77777777" w:rsidR="00A926F2" w:rsidRDefault="00A926F2">
      <w:pPr>
        <w:rPr>
          <w:sz w:val="24"/>
          <w:szCs w:val="24"/>
        </w:rPr>
      </w:pPr>
    </w:p>
    <w:tbl>
      <w:tblPr>
        <w:tblStyle w:val="TableGrid"/>
        <w:tblW w:w="10205" w:type="dxa"/>
        <w:jc w:val="center"/>
        <w:tblLook w:val="04A0" w:firstRow="1" w:lastRow="0" w:firstColumn="1" w:lastColumn="0" w:noHBand="0" w:noVBand="1"/>
      </w:tblPr>
      <w:tblGrid>
        <w:gridCol w:w="1633"/>
        <w:gridCol w:w="151"/>
        <w:gridCol w:w="842"/>
        <w:gridCol w:w="837"/>
        <w:gridCol w:w="1685"/>
        <w:gridCol w:w="1685"/>
        <w:gridCol w:w="278"/>
        <w:gridCol w:w="568"/>
        <w:gridCol w:w="843"/>
        <w:gridCol w:w="1683"/>
      </w:tblGrid>
      <w:tr w:rsidR="00D03655" w14:paraId="40A293AB" w14:textId="77777777" w:rsidTr="00960816">
        <w:trPr>
          <w:trHeight w:val="567"/>
          <w:jc w:val="center"/>
        </w:trPr>
        <w:tc>
          <w:tcPr>
            <w:tcW w:w="10205" w:type="dxa"/>
            <w:gridSpan w:val="10"/>
            <w:shd w:val="clear" w:color="auto" w:fill="1F3864" w:themeFill="accent1" w:themeFillShade="80"/>
            <w:vAlign w:val="center"/>
          </w:tcPr>
          <w:p w14:paraId="78F3EB9B" w14:textId="1906E9A8" w:rsidR="00D03655" w:rsidRPr="00960816" w:rsidRDefault="00D03655" w:rsidP="00D0365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60816">
              <w:rPr>
                <w:b/>
                <w:bCs/>
                <w:color w:val="FFFFFF" w:themeColor="background1"/>
              </w:rPr>
              <w:t>DATOS DEL SOLICITANTE</w:t>
            </w:r>
          </w:p>
        </w:tc>
      </w:tr>
      <w:tr w:rsidR="00EC0976" w14:paraId="30A1E388" w14:textId="77777777" w:rsidTr="00052FD0">
        <w:trPr>
          <w:trHeight w:val="460"/>
          <w:jc w:val="center"/>
        </w:trPr>
        <w:tc>
          <w:tcPr>
            <w:tcW w:w="1633" w:type="dxa"/>
            <w:vMerge w:val="restart"/>
            <w:vAlign w:val="center"/>
          </w:tcPr>
          <w:p w14:paraId="0D5D1672" w14:textId="7CCE3F58" w:rsidR="00D84EB0" w:rsidRPr="00D84EB0" w:rsidRDefault="00D84EB0" w:rsidP="00EC09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78" w:type="dxa"/>
            <w:gridSpan w:val="6"/>
            <w:shd w:val="clear" w:color="auto" w:fill="F2F2F2" w:themeFill="background1" w:themeFillShade="F2"/>
            <w:vAlign w:val="center"/>
          </w:tcPr>
          <w:p w14:paraId="625C5523" w14:textId="30165017" w:rsidR="00D84EB0" w:rsidRPr="00D84EB0" w:rsidRDefault="00FA0A26" w:rsidP="00D03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com</w:t>
            </w:r>
            <w:r w:rsidR="00D84EB0" w:rsidRPr="00D84EB0">
              <w:rPr>
                <w:sz w:val="20"/>
                <w:szCs w:val="20"/>
              </w:rPr>
              <w:t>pleto</w:t>
            </w:r>
          </w:p>
        </w:tc>
        <w:tc>
          <w:tcPr>
            <w:tcW w:w="3094" w:type="dxa"/>
            <w:gridSpan w:val="3"/>
            <w:shd w:val="clear" w:color="auto" w:fill="F2F2F2" w:themeFill="background1" w:themeFillShade="F2"/>
            <w:vAlign w:val="center"/>
          </w:tcPr>
          <w:p w14:paraId="0F9DB7D3" w14:textId="15E0A023" w:rsidR="00D84EB0" w:rsidRPr="00D84EB0" w:rsidRDefault="00D84EB0" w:rsidP="00D03655">
            <w:pPr>
              <w:jc w:val="center"/>
              <w:rPr>
                <w:sz w:val="20"/>
                <w:szCs w:val="20"/>
              </w:rPr>
            </w:pPr>
            <w:r w:rsidRPr="00D84EB0">
              <w:rPr>
                <w:sz w:val="20"/>
                <w:szCs w:val="20"/>
              </w:rPr>
              <w:t xml:space="preserve">Fecha de nacimiento</w:t>
            </w:r>
          </w:p>
        </w:tc>
      </w:tr>
      <w:tr w:rsidR="00EC0976" w14:paraId="20B72674" w14:textId="77777777" w:rsidTr="00052FD0">
        <w:trPr>
          <w:trHeight w:val="460"/>
          <w:jc w:val="center"/>
        </w:trPr>
        <w:tc>
          <w:tcPr>
            <w:tcW w:w="1633" w:type="dxa"/>
            <w:vMerge/>
            <w:vAlign w:val="center"/>
          </w:tcPr>
          <w:p w14:paraId="7F0A0BB3" w14:textId="77777777" w:rsidR="00D84EB0" w:rsidRPr="00D84EB0" w:rsidRDefault="00D84EB0" w:rsidP="00D036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78" w:type="dxa"/>
            <w:gridSpan w:val="6"/>
            <w:vAlign w:val="center"/>
          </w:tcPr>
          <w:p w14:paraId="3F6FBC20" w14:textId="29EF5847" w:rsidR="00D84EB0" w:rsidRPr="00036ACE" w:rsidRDefault="00A774A8" w:rsidP="00D632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Munoz Pedroza Carlos Martin</w:t>
            </w:r>
          </w:p>
        </w:tc>
        <w:tc>
          <w:tcPr>
            <w:tcW w:w="3094" w:type="dxa"/>
            <w:gridSpan w:val="3"/>
            <w:vAlign w:val="center"/>
          </w:tcPr>
          <w:p w14:paraId="3C90F942" w14:textId="7CEDF70D" w:rsidR="00D84EB0" w:rsidRPr="00036ACE" w:rsidRDefault="00D84EB0" w:rsidP="00D632AB">
            <w:pPr>
              <w:jc w:val="center"/>
              <w:rPr>
                <w:sz w:val="20"/>
                <w:szCs w:val="20"/>
              </w:rPr>
            </w:pPr>
          </w:p>
        </w:tc>
      </w:tr>
      <w:tr w:rsidR="00EC0976" w14:paraId="7D6AF71D" w14:textId="77777777" w:rsidTr="00052FD0">
        <w:trPr>
          <w:trHeight w:val="460"/>
          <w:jc w:val="center"/>
        </w:trPr>
        <w:tc>
          <w:tcPr>
            <w:tcW w:w="1633" w:type="dxa"/>
            <w:vMerge/>
            <w:vAlign w:val="center"/>
          </w:tcPr>
          <w:p w14:paraId="2B8ED22E" w14:textId="77777777" w:rsidR="00D84EB0" w:rsidRPr="00D84EB0" w:rsidRDefault="00D84EB0" w:rsidP="00D036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78" w:type="dxa"/>
            <w:gridSpan w:val="6"/>
            <w:shd w:val="clear" w:color="auto" w:fill="F2F2F2" w:themeFill="background1" w:themeFillShade="F2"/>
            <w:vAlign w:val="center"/>
          </w:tcPr>
          <w:p w14:paraId="2D5F0C8F" w14:textId="53D8E0F1" w:rsidR="00D84EB0" w:rsidRPr="00036ACE" w:rsidRDefault="00225982" w:rsidP="00D03655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Nacionalidad</w:t>
            </w:r>
          </w:p>
        </w:tc>
        <w:tc>
          <w:tcPr>
            <w:tcW w:w="3094" w:type="dxa"/>
            <w:gridSpan w:val="3"/>
            <w:shd w:val="clear" w:color="auto" w:fill="F2F2F2" w:themeFill="background1" w:themeFillShade="F2"/>
            <w:vAlign w:val="center"/>
          </w:tcPr>
          <w:p w14:paraId="4844407E" w14:textId="4EBF7F76" w:rsidR="00D84EB0" w:rsidRPr="00036ACE" w:rsidRDefault="00225982" w:rsidP="00D03655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Lugar de nacimiento</w:t>
            </w:r>
          </w:p>
        </w:tc>
      </w:tr>
      <w:tr w:rsidR="00EC0976" w14:paraId="120B633E" w14:textId="77777777" w:rsidTr="00052FD0">
        <w:trPr>
          <w:trHeight w:val="460"/>
          <w:jc w:val="center"/>
        </w:trPr>
        <w:tc>
          <w:tcPr>
            <w:tcW w:w="1633" w:type="dxa"/>
            <w:vMerge/>
            <w:vAlign w:val="center"/>
          </w:tcPr>
          <w:p w14:paraId="204C1272" w14:textId="77777777" w:rsidR="00D84EB0" w:rsidRPr="00D84EB0" w:rsidRDefault="00D84EB0" w:rsidP="00D036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78" w:type="dxa"/>
            <w:gridSpan w:val="6"/>
            <w:vAlign w:val="center"/>
          </w:tcPr>
          <w:p w14:paraId="216C5CEF" w14:textId="0830625E" w:rsidR="00D84EB0" w:rsidRPr="00036ACE" w:rsidRDefault="00D84EB0" w:rsidP="00D036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94" w:type="dxa"/>
            <w:gridSpan w:val="3"/>
            <w:vAlign w:val="center"/>
          </w:tcPr>
          <w:p w14:paraId="5535F52B" w14:textId="311F2EFD" w:rsidR="00D84EB0" w:rsidRPr="00036ACE" w:rsidRDefault="00D84EB0" w:rsidP="00D03655">
            <w:pPr>
              <w:jc w:val="center"/>
              <w:rPr>
                <w:sz w:val="20"/>
                <w:szCs w:val="20"/>
              </w:rPr>
            </w:pPr>
          </w:p>
        </w:tc>
      </w:tr>
      <w:tr w:rsidR="00EC0976" w14:paraId="03599F9B" w14:textId="77777777" w:rsidTr="00052FD0">
        <w:trPr>
          <w:trHeight w:val="460"/>
          <w:jc w:val="center"/>
        </w:trPr>
        <w:tc>
          <w:tcPr>
            <w:tcW w:w="1784" w:type="dxa"/>
            <w:gridSpan w:val="2"/>
            <w:shd w:val="clear" w:color="auto" w:fill="F2F2F2" w:themeFill="background1" w:themeFillShade="F2"/>
            <w:vAlign w:val="center"/>
          </w:tcPr>
          <w:p w14:paraId="238ED11F" w14:textId="77777777" w:rsidR="00225982" w:rsidRPr="00D84EB0" w:rsidRDefault="00225982" w:rsidP="00D03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CURP</w:t>
            </w:r>
          </w:p>
        </w:tc>
        <w:tc>
          <w:tcPr>
            <w:tcW w:w="1679" w:type="dxa"/>
            <w:gridSpan w:val="2"/>
            <w:shd w:val="clear" w:color="auto" w:fill="F2F2F2" w:themeFill="background1" w:themeFillShade="F2"/>
            <w:vAlign w:val="center"/>
          </w:tcPr>
          <w:p w14:paraId="2A136AC2" w14:textId="45F35849" w:rsidR="00225982" w:rsidRPr="00D84EB0" w:rsidRDefault="00225982" w:rsidP="00D03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Edad</w:t>
            </w:r>
          </w:p>
        </w:tc>
        <w:tc>
          <w:tcPr>
            <w:tcW w:w="1685" w:type="dxa"/>
            <w:shd w:val="clear" w:color="auto" w:fill="F2F2F2" w:themeFill="background1" w:themeFillShade="F2"/>
            <w:vAlign w:val="center"/>
          </w:tcPr>
          <w:p w14:paraId="05EAE917" w14:textId="329F7334" w:rsidR="00225982" w:rsidRPr="00D84EB0" w:rsidRDefault="00225982" w:rsidP="00D03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1685" w:type="dxa"/>
            <w:shd w:val="clear" w:color="auto" w:fill="F2F2F2" w:themeFill="background1" w:themeFillShade="F2"/>
            <w:vAlign w:val="center"/>
          </w:tcPr>
          <w:p w14:paraId="1FFCC54A" w14:textId="5F76EAC6" w:rsidR="00225982" w:rsidRPr="00D84EB0" w:rsidRDefault="00225982" w:rsidP="00D03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 civil</w:t>
            </w:r>
          </w:p>
        </w:tc>
        <w:tc>
          <w:tcPr>
            <w:tcW w:w="1689" w:type="dxa"/>
            <w:gridSpan w:val="3"/>
            <w:shd w:val="clear" w:color="auto" w:fill="F2F2F2" w:themeFill="background1" w:themeFillShade="F2"/>
            <w:vAlign w:val="center"/>
          </w:tcPr>
          <w:p w14:paraId="3F29689F" w14:textId="1A253F99" w:rsidR="00225982" w:rsidRPr="00D84EB0" w:rsidRDefault="00225982" w:rsidP="00D03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de pasaporte</w:t>
            </w:r>
          </w:p>
        </w:tc>
        <w:tc>
          <w:tcPr>
            <w:tcW w:w="1683" w:type="dxa"/>
            <w:shd w:val="clear" w:color="auto" w:fill="F2F2F2" w:themeFill="background1" w:themeFillShade="F2"/>
            <w:vAlign w:val="center"/>
          </w:tcPr>
          <w:p w14:paraId="07026E99" w14:textId="09F31CB6" w:rsidR="00225982" w:rsidRPr="00D84EB0" w:rsidRDefault="00225982" w:rsidP="00D03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de INE</w:t>
            </w:r>
          </w:p>
        </w:tc>
      </w:tr>
      <w:tr w:rsidR="00052FD0" w14:paraId="02A440F4" w14:textId="77777777" w:rsidTr="00052FD0">
        <w:trPr>
          <w:trHeight w:val="460"/>
          <w:jc w:val="center"/>
        </w:trPr>
        <w:tc>
          <w:tcPr>
            <w:tcW w:w="1784" w:type="dxa"/>
            <w:gridSpan w:val="2"/>
            <w:vAlign w:val="center"/>
          </w:tcPr>
          <w:p w14:paraId="1CE206C8" w14:textId="618B8C42" w:rsidR="00052FD0" w:rsidRPr="00036ACE" w:rsidRDefault="00052FD0" w:rsidP="009216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79" w:type="dxa"/>
            <w:gridSpan w:val="2"/>
            <w:vAlign w:val="center"/>
          </w:tcPr>
          <w:p w14:paraId="262AE692" w14:textId="146E2B9B" w:rsidR="00052FD0" w:rsidRPr="00036ACE" w:rsidRDefault="00052FD0" w:rsidP="00052F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vAlign w:val="center"/>
          </w:tcPr>
          <w:p w14:paraId="56DC468E" w14:textId="45D195D7" w:rsidR="00052FD0" w:rsidRPr="00036ACE" w:rsidRDefault="00052FD0" w:rsidP="00052FD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5" w:type="dxa"/>
            <w:vAlign w:val="center"/>
          </w:tcPr>
          <w:p w14:paraId="5B8B956B" w14:textId="56E78671" w:rsidR="00052FD0" w:rsidRPr="00036ACE" w:rsidRDefault="00052FD0" w:rsidP="00052FD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9" w:type="dxa"/>
            <w:gridSpan w:val="3"/>
            <w:vAlign w:val="center"/>
          </w:tcPr>
          <w:p w14:paraId="14F00FED" w14:textId="433A6546" w:rsidR="00052FD0" w:rsidRPr="00036ACE" w:rsidRDefault="00052FD0" w:rsidP="00052F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589FB9B5" w14:textId="324BFFF4" w:rsidR="00052FD0" w:rsidRPr="00036ACE" w:rsidRDefault="00052FD0" w:rsidP="00052FD0">
            <w:pPr>
              <w:jc w:val="center"/>
              <w:rPr>
                <w:sz w:val="20"/>
                <w:szCs w:val="20"/>
              </w:rPr>
            </w:pPr>
          </w:p>
        </w:tc>
      </w:tr>
      <w:tr w:rsidR="00052FD0" w:rsidRPr="00172B37" w14:paraId="1DCEFF14" w14:textId="77777777" w:rsidTr="00052FD0">
        <w:trPr>
          <w:trHeight w:val="460"/>
          <w:jc w:val="center"/>
        </w:trPr>
        <w:tc>
          <w:tcPr>
            <w:tcW w:w="2626" w:type="dxa"/>
            <w:gridSpan w:val="3"/>
            <w:shd w:val="clear" w:color="auto" w:fill="F2F2F2" w:themeFill="background1" w:themeFillShade="F2"/>
            <w:vAlign w:val="center"/>
          </w:tcPr>
          <w:p w14:paraId="7702AB73" w14:textId="77777777" w:rsidR="00052FD0" w:rsidRDefault="00052FD0" w:rsidP="00052F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Ocupación</w:t>
            </w:r>
          </w:p>
        </w:tc>
        <w:tc>
          <w:tcPr>
            <w:tcW w:w="2522" w:type="dxa"/>
            <w:gridSpan w:val="2"/>
            <w:shd w:val="clear" w:color="auto" w:fill="F2F2F2" w:themeFill="background1" w:themeFillShade="F2"/>
            <w:vAlign w:val="center"/>
          </w:tcPr>
          <w:p w14:paraId="18E7B8A6" w14:textId="3A59033B" w:rsidR="00052FD0" w:rsidRDefault="00052FD0" w:rsidP="00052F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banco</w:t>
            </w:r>
          </w:p>
        </w:tc>
        <w:tc>
          <w:tcPr>
            <w:tcW w:w="2531" w:type="dxa"/>
            <w:gridSpan w:val="3"/>
            <w:shd w:val="clear" w:color="auto" w:fill="F2F2F2" w:themeFill="background1" w:themeFillShade="F2"/>
            <w:vAlign w:val="center"/>
          </w:tcPr>
          <w:p w14:paraId="7532B685" w14:textId="35910E8B" w:rsidR="00052FD0" w:rsidRDefault="00052FD0" w:rsidP="00052F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de Cuenta</w:t>
            </w:r>
          </w:p>
        </w:tc>
        <w:tc>
          <w:tcPr>
            <w:tcW w:w="2526" w:type="dxa"/>
            <w:gridSpan w:val="2"/>
            <w:shd w:val="clear" w:color="auto" w:fill="F2F2F2" w:themeFill="background1" w:themeFillShade="F2"/>
            <w:vAlign w:val="center"/>
          </w:tcPr>
          <w:p w14:paraId="486D2270" w14:textId="1873CE95" w:rsidR="00052FD0" w:rsidRDefault="00052FD0" w:rsidP="00052F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CLABE interbancaria</w:t>
            </w:r>
          </w:p>
        </w:tc>
      </w:tr>
      <w:tr w:rsidR="00052FD0" w14:paraId="353FBE98" w14:textId="77777777" w:rsidTr="00052FD0">
        <w:trPr>
          <w:trHeight w:val="460"/>
          <w:jc w:val="center"/>
        </w:trPr>
        <w:tc>
          <w:tcPr>
            <w:tcW w:w="2626" w:type="dxa"/>
            <w:gridSpan w:val="3"/>
            <w:vAlign w:val="center"/>
          </w:tcPr>
          <w:p w14:paraId="46CA9C9E" w14:textId="2278D21C" w:rsidR="00052FD0" w:rsidRPr="00036ACE" w:rsidRDefault="00052FD0" w:rsidP="00052F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2" w:type="dxa"/>
            <w:gridSpan w:val="2"/>
            <w:vAlign w:val="center"/>
          </w:tcPr>
          <w:p w14:paraId="65E7314A" w14:textId="07B2D6CC" w:rsidR="00052FD0" w:rsidRPr="00036ACE" w:rsidRDefault="00052FD0" w:rsidP="00052F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1" w:type="dxa"/>
            <w:gridSpan w:val="3"/>
            <w:vAlign w:val="center"/>
          </w:tcPr>
          <w:p w14:paraId="715AC031" w14:textId="1439D37F" w:rsidR="00052FD0" w:rsidRPr="00036ACE" w:rsidRDefault="00052FD0" w:rsidP="00052F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gridSpan w:val="2"/>
            <w:vAlign w:val="center"/>
          </w:tcPr>
          <w:p w14:paraId="418C0F9D" w14:textId="28FE5D51" w:rsidR="00052FD0" w:rsidRPr="00036ACE" w:rsidRDefault="00052FD0" w:rsidP="00052FD0">
            <w:pPr>
              <w:jc w:val="center"/>
              <w:rPr>
                <w:sz w:val="20"/>
                <w:szCs w:val="20"/>
              </w:rPr>
            </w:pPr>
          </w:p>
        </w:tc>
      </w:tr>
      <w:tr w:rsidR="00052FD0" w14:paraId="2EDEF21C" w14:textId="77777777" w:rsidTr="00960816">
        <w:trPr>
          <w:trHeight w:val="460"/>
          <w:jc w:val="center"/>
        </w:trPr>
        <w:tc>
          <w:tcPr>
            <w:tcW w:w="10205" w:type="dxa"/>
            <w:gridSpan w:val="10"/>
            <w:shd w:val="clear" w:color="auto" w:fill="F2F2F2" w:themeFill="background1" w:themeFillShade="F2"/>
            <w:vAlign w:val="center"/>
          </w:tcPr>
          <w:p w14:paraId="07C515B8" w14:textId="13F2BE21" w:rsidR="00052FD0" w:rsidRPr="00225982" w:rsidRDefault="00052FD0" w:rsidP="00052FD0">
            <w:pPr>
              <w:jc w:val="right"/>
              <w:rPr>
                <w:sz w:val="18"/>
                <w:szCs w:val="18"/>
              </w:rPr>
            </w:pPr>
            <w:r w:rsidRPr="00225982">
              <w:rPr>
                <w:sz w:val="18"/>
                <w:szCs w:val="18"/>
              </w:rPr>
              <w:t xml:space="preserve">Los datos bancarios se solicitan </w:t>
            </w:r>
            <w:r>
              <w:rPr>
                <w:sz w:val="18"/>
                <w:szCs w:val="18"/>
              </w:rPr>
              <w:t xml:space="preserve">para hacer el depósito </w:t>
            </w:r>
            <w:r w:rsidRPr="00225982">
              <w:rPr>
                <w:sz w:val="18"/>
                <w:szCs w:val="18"/>
              </w:rPr>
              <w:t>en caso de llegar a ser beneficiado</w:t>
            </w:r>
          </w:p>
        </w:tc>
      </w:tr>
    </w:tbl>
    <w:p w14:paraId="7ECD4410" w14:textId="6274B5BA" w:rsidR="00705092" w:rsidRDefault="00705092">
      <w:pPr>
        <w:rPr>
          <w:sz w:val="20"/>
          <w:szCs w:val="20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271"/>
        <w:gridCol w:w="2129"/>
        <w:gridCol w:w="1700"/>
        <w:gridCol w:w="849"/>
        <w:gridCol w:w="851"/>
        <w:gridCol w:w="141"/>
        <w:gridCol w:w="1134"/>
        <w:gridCol w:w="425"/>
        <w:gridCol w:w="567"/>
        <w:gridCol w:w="1134"/>
      </w:tblGrid>
      <w:tr w:rsidR="00225982" w14:paraId="592CFC91" w14:textId="77777777" w:rsidTr="00960816">
        <w:trPr>
          <w:trHeight w:val="567"/>
        </w:trPr>
        <w:tc>
          <w:tcPr>
            <w:tcW w:w="10201" w:type="dxa"/>
            <w:gridSpan w:val="10"/>
            <w:shd w:val="clear" w:color="auto" w:fill="1F3864" w:themeFill="accent1" w:themeFillShade="80"/>
            <w:vAlign w:val="center"/>
          </w:tcPr>
          <w:p w14:paraId="644F81A1" w14:textId="07AF53DA" w:rsidR="00225982" w:rsidRPr="00960816" w:rsidRDefault="00167A20" w:rsidP="00225982">
            <w:pPr>
              <w:jc w:val="center"/>
              <w:rPr>
                <w:b/>
                <w:bCs/>
                <w:sz w:val="20"/>
                <w:szCs w:val="20"/>
              </w:rPr>
            </w:pPr>
            <w:r w:rsidRPr="00960816">
              <w:rPr>
                <w:b/>
                <w:bCs/>
                <w:color w:val="FFFFFF" w:themeColor="background1"/>
              </w:rPr>
              <w:t xml:space="preserve">DATOS </w:t>
            </w:r>
            <w:r w:rsidR="00225982" w:rsidRPr="00960816">
              <w:rPr>
                <w:b/>
                <w:bCs/>
                <w:color w:val="FFFFFF" w:themeColor="background1"/>
              </w:rPr>
              <w:t>DOMICILIO PARTICULAR</w:t>
            </w:r>
          </w:p>
        </w:tc>
      </w:tr>
      <w:tr w:rsidR="00960816" w14:paraId="72E666B2" w14:textId="77777777" w:rsidTr="00960816">
        <w:trPr>
          <w:trHeight w:val="567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05B5F376" w14:textId="3C4E8549" w:rsidR="00167A20" w:rsidRPr="00036ACE" w:rsidRDefault="00167A20" w:rsidP="00225982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Calle</w:t>
            </w:r>
          </w:p>
        </w:tc>
        <w:tc>
          <w:tcPr>
            <w:tcW w:w="4678" w:type="dxa"/>
            <w:gridSpan w:val="3"/>
            <w:vAlign w:val="center"/>
          </w:tcPr>
          <w:p w14:paraId="3049A90B" w14:textId="234AB214" w:rsidR="00167A20" w:rsidRPr="00036ACE" w:rsidRDefault="00167A20" w:rsidP="00921666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14E6E729" w14:textId="01D9623C" w:rsidR="00167A20" w:rsidRPr="00036ACE" w:rsidRDefault="00167A20" w:rsidP="00225982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No. exterior</w:t>
            </w:r>
          </w:p>
        </w:tc>
        <w:tc>
          <w:tcPr>
            <w:tcW w:w="1134" w:type="dxa"/>
            <w:vAlign w:val="center"/>
          </w:tcPr>
          <w:p w14:paraId="793ED367" w14:textId="414EC7C3" w:rsidR="00167A20" w:rsidRPr="00036ACE" w:rsidRDefault="00167A20" w:rsidP="002259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7A410981" w14:textId="19E246D9" w:rsidR="00167A20" w:rsidRPr="00036ACE" w:rsidRDefault="00167A20" w:rsidP="00225982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No. Interior</w:t>
            </w:r>
          </w:p>
        </w:tc>
        <w:tc>
          <w:tcPr>
            <w:tcW w:w="1134" w:type="dxa"/>
            <w:vAlign w:val="center"/>
          </w:tcPr>
          <w:p w14:paraId="45268C6F" w14:textId="06526DCB" w:rsidR="00167A20" w:rsidRPr="00036ACE" w:rsidRDefault="00167A20" w:rsidP="00225982">
            <w:pPr>
              <w:jc w:val="center"/>
              <w:rPr>
                <w:sz w:val="20"/>
                <w:szCs w:val="20"/>
              </w:rPr>
            </w:pPr>
          </w:p>
        </w:tc>
      </w:tr>
      <w:tr w:rsidR="000108A1" w14:paraId="3DD49385" w14:textId="77777777" w:rsidTr="00960816">
        <w:trPr>
          <w:trHeight w:val="567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00EB5552" w14:textId="7E0D6395" w:rsidR="000108A1" w:rsidRPr="00036ACE" w:rsidRDefault="000108A1" w:rsidP="00225982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Colonia</w:t>
            </w:r>
          </w:p>
        </w:tc>
        <w:tc>
          <w:tcPr>
            <w:tcW w:w="2129" w:type="dxa"/>
            <w:vAlign w:val="center"/>
          </w:tcPr>
          <w:p w14:paraId="74F64303" w14:textId="039E7EFD" w:rsidR="000108A1" w:rsidRPr="00036ACE" w:rsidRDefault="000108A1" w:rsidP="002259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2675CA25" w14:textId="09CAEB8F" w:rsidR="000108A1" w:rsidRPr="00036ACE" w:rsidRDefault="000108A1" w:rsidP="00225982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Código Postal</w:t>
            </w:r>
          </w:p>
        </w:tc>
        <w:tc>
          <w:tcPr>
            <w:tcW w:w="1700" w:type="dxa"/>
            <w:gridSpan w:val="2"/>
            <w:vAlign w:val="center"/>
          </w:tcPr>
          <w:p w14:paraId="5F34D439" w14:textId="5B18AC16" w:rsidR="000108A1" w:rsidRPr="00036ACE" w:rsidRDefault="000108A1" w:rsidP="002259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3"/>
            <w:shd w:val="clear" w:color="auto" w:fill="F2F2F2" w:themeFill="background1" w:themeFillShade="F2"/>
            <w:vAlign w:val="center"/>
          </w:tcPr>
          <w:p w14:paraId="0E4FE262" w14:textId="274C0FB5" w:rsidR="000108A1" w:rsidRPr="00036ACE" w:rsidRDefault="000108A1" w:rsidP="00225982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Municipio o delegación</w:t>
            </w:r>
          </w:p>
        </w:tc>
        <w:tc>
          <w:tcPr>
            <w:tcW w:w="1701" w:type="dxa"/>
            <w:gridSpan w:val="2"/>
            <w:vAlign w:val="center"/>
          </w:tcPr>
          <w:p w14:paraId="5A4FAE0A" w14:textId="65519CED" w:rsidR="000108A1" w:rsidRPr="00036ACE" w:rsidRDefault="000108A1" w:rsidP="00225982">
            <w:pPr>
              <w:jc w:val="center"/>
              <w:rPr>
                <w:sz w:val="18"/>
                <w:szCs w:val="18"/>
              </w:rPr>
            </w:pPr>
          </w:p>
        </w:tc>
      </w:tr>
      <w:tr w:rsidR="00167A20" w14:paraId="24A49367" w14:textId="77777777" w:rsidTr="00960816">
        <w:trPr>
          <w:trHeight w:val="567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6985FAF" w14:textId="29D2B0CA" w:rsidR="00167A20" w:rsidRPr="00036ACE" w:rsidRDefault="00167A20" w:rsidP="00225982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Estado</w:t>
            </w:r>
          </w:p>
        </w:tc>
        <w:tc>
          <w:tcPr>
            <w:tcW w:w="2129" w:type="dxa"/>
            <w:vAlign w:val="center"/>
          </w:tcPr>
          <w:p w14:paraId="0E9B9E36" w14:textId="727A5B97" w:rsidR="00167A20" w:rsidRPr="00036ACE" w:rsidRDefault="00167A20" w:rsidP="002259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031124BC" w14:textId="23832314" w:rsidR="00167A20" w:rsidRPr="00036ACE" w:rsidRDefault="00167A20" w:rsidP="00225982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Ciudad</w:t>
            </w:r>
          </w:p>
        </w:tc>
        <w:tc>
          <w:tcPr>
            <w:tcW w:w="1700" w:type="dxa"/>
            <w:gridSpan w:val="2"/>
            <w:vAlign w:val="center"/>
          </w:tcPr>
          <w:p w14:paraId="43BAECBB" w14:textId="5C8EA820" w:rsidR="00167A20" w:rsidRPr="00036ACE" w:rsidRDefault="00167A20" w:rsidP="002259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gridSpan w:val="3"/>
            <w:shd w:val="clear" w:color="auto" w:fill="F2F2F2" w:themeFill="background1" w:themeFillShade="F2"/>
            <w:vAlign w:val="center"/>
          </w:tcPr>
          <w:p w14:paraId="751890C2" w14:textId="4EA306E9" w:rsidR="00167A20" w:rsidRPr="00036ACE" w:rsidRDefault="00167A20" w:rsidP="00225982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País</w:t>
            </w:r>
          </w:p>
        </w:tc>
        <w:tc>
          <w:tcPr>
            <w:tcW w:w="1701" w:type="dxa"/>
            <w:gridSpan w:val="2"/>
            <w:vAlign w:val="center"/>
          </w:tcPr>
          <w:p w14:paraId="210DACA2" w14:textId="67D4AF2F" w:rsidR="00167A20" w:rsidRPr="00036ACE" w:rsidRDefault="00167A20" w:rsidP="00225982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46D7917" w14:textId="77777777" w:rsidR="00A926F2" w:rsidRDefault="00A926F2">
      <w:pPr>
        <w:rPr>
          <w:sz w:val="20"/>
          <w:szCs w:val="20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846"/>
        <w:gridCol w:w="2555"/>
        <w:gridCol w:w="847"/>
        <w:gridCol w:w="2555"/>
        <w:gridCol w:w="847"/>
        <w:gridCol w:w="2555"/>
      </w:tblGrid>
      <w:tr w:rsidR="00167A20" w14:paraId="5BC0C87A" w14:textId="77777777" w:rsidTr="00960816">
        <w:trPr>
          <w:trHeight w:val="567"/>
        </w:trPr>
        <w:tc>
          <w:tcPr>
            <w:tcW w:w="10205" w:type="dxa"/>
            <w:gridSpan w:val="6"/>
            <w:shd w:val="clear" w:color="auto" w:fill="1F3864" w:themeFill="accent1" w:themeFillShade="80"/>
            <w:vAlign w:val="center"/>
          </w:tcPr>
          <w:p w14:paraId="05A9BCE8" w14:textId="54121BB8" w:rsidR="00167A20" w:rsidRPr="00960816" w:rsidRDefault="00167A20" w:rsidP="00167A20">
            <w:pPr>
              <w:jc w:val="center"/>
              <w:rPr>
                <w:b/>
                <w:bCs/>
                <w:sz w:val="20"/>
                <w:szCs w:val="20"/>
              </w:rPr>
            </w:pPr>
            <w:r w:rsidRPr="00960816">
              <w:rPr>
                <w:b/>
                <w:bCs/>
                <w:color w:val="FFFFFF" w:themeColor="background1"/>
              </w:rPr>
              <w:t>DATOS DE CONTACTO</w:t>
            </w:r>
          </w:p>
        </w:tc>
      </w:tr>
      <w:tr w:rsidR="000108A1" w14:paraId="6E97A7D2" w14:textId="77777777" w:rsidTr="00960816">
        <w:trPr>
          <w:trHeight w:val="425"/>
        </w:trPr>
        <w:tc>
          <w:tcPr>
            <w:tcW w:w="3401" w:type="dxa"/>
            <w:gridSpan w:val="2"/>
            <w:shd w:val="clear" w:color="auto" w:fill="F2F2F2" w:themeFill="background1" w:themeFillShade="F2"/>
            <w:vAlign w:val="center"/>
          </w:tcPr>
          <w:p w14:paraId="3B56A1D2" w14:textId="11BFADAC" w:rsidR="000108A1" w:rsidRPr="000108A1" w:rsidRDefault="000108A1" w:rsidP="00167A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 particular</w:t>
            </w:r>
          </w:p>
        </w:tc>
        <w:tc>
          <w:tcPr>
            <w:tcW w:w="3402" w:type="dxa"/>
            <w:gridSpan w:val="2"/>
            <w:shd w:val="clear" w:color="auto" w:fill="F2F2F2" w:themeFill="background1" w:themeFillShade="F2"/>
            <w:vAlign w:val="center"/>
          </w:tcPr>
          <w:p w14:paraId="058ABFB2" w14:textId="5E4CA307" w:rsidR="000108A1" w:rsidRPr="000108A1" w:rsidRDefault="000108A1" w:rsidP="00167A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  <w:tc>
          <w:tcPr>
            <w:tcW w:w="3402" w:type="dxa"/>
            <w:gridSpan w:val="2"/>
            <w:shd w:val="clear" w:color="auto" w:fill="F2F2F2" w:themeFill="background1" w:themeFillShade="F2"/>
            <w:vAlign w:val="center"/>
          </w:tcPr>
          <w:p w14:paraId="022C0A66" w14:textId="307CF3DE" w:rsidR="000108A1" w:rsidRPr="000108A1" w:rsidRDefault="000108A1" w:rsidP="00167A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Correo electrónico</w:t>
            </w:r>
          </w:p>
        </w:tc>
      </w:tr>
      <w:tr w:rsidR="000108A1" w14:paraId="41F459FF" w14:textId="77777777" w:rsidTr="00960816">
        <w:trPr>
          <w:trHeight w:val="567"/>
        </w:trPr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2BA267B3" w14:textId="6835A178" w:rsidR="000108A1" w:rsidRPr="00036ACE" w:rsidRDefault="00A926F2" w:rsidP="00167A20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fldChar w:fldCharType="begin">
                <w:ffData>
                  <w:name w:val="Texto7"/>
                  <w:enabled/>
                  <w:calcOnExit w:val="0"/>
                  <w:textInput>
                    <w:type w:val="number"/>
                    <w:default w:val="52"/>
                    <w:maxLength w:val="6"/>
                    <w:format w:val="0"/>
                  </w:textInput>
                </w:ffData>
              </w:fldChar>
            </w:r>
            <w:bookmarkStart w:id="0" w:name="Texto7"/>
            <w:r w:rsidRPr="00036ACE">
              <w:rPr>
                <w:sz w:val="20"/>
                <w:szCs w:val="20"/>
              </w:rPr>
              <w:instrText xml:space="preserve"> FORMTEXT </w:instrText>
            </w:r>
            <w:r w:rsidRPr="00036ACE">
              <w:rPr>
                <w:sz w:val="20"/>
                <w:szCs w:val="20"/>
              </w:rPr>
            </w:r>
            <w:r w:rsidRPr="00036ACE">
              <w:rPr>
                <w:sz w:val="20"/>
                <w:szCs w:val="20"/>
              </w:rPr>
              <w:fldChar w:fldCharType="separate"/>
            </w:r>
            <w:r w:rsidRPr="00036ACE">
              <w:rPr>
                <w:noProof/>
                <w:sz w:val="20"/>
                <w:szCs w:val="20"/>
              </w:rPr>
              <w:t>52</w:t>
            </w:r>
            <w:r w:rsidRPr="00036ACE">
              <w:rPr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2555" w:type="dxa"/>
            <w:vAlign w:val="center"/>
          </w:tcPr>
          <w:p w14:paraId="50CCCA11" w14:textId="06FE1DCC" w:rsidR="000108A1" w:rsidRPr="00036ACE" w:rsidRDefault="000108A1" w:rsidP="00167A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7" w:type="dxa"/>
            <w:shd w:val="clear" w:color="auto" w:fill="F2F2F2" w:themeFill="background1" w:themeFillShade="F2"/>
            <w:vAlign w:val="center"/>
          </w:tcPr>
          <w:p w14:paraId="1EF2334E" w14:textId="67F4CE69" w:rsidR="000108A1" w:rsidRPr="00036ACE" w:rsidRDefault="00A926F2" w:rsidP="00167A20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fldChar w:fldCharType="begin">
                <w:ffData>
                  <w:name w:val="Texto7"/>
                  <w:enabled/>
                  <w:calcOnExit w:val="0"/>
                  <w:textInput>
                    <w:type w:val="number"/>
                    <w:default w:val="52"/>
                    <w:maxLength w:val="6"/>
                    <w:format w:val="0"/>
                  </w:textInput>
                </w:ffData>
              </w:fldChar>
            </w:r>
            <w:r w:rsidRPr="00036ACE">
              <w:rPr>
                <w:sz w:val="20"/>
                <w:szCs w:val="20"/>
              </w:rPr>
              <w:instrText xml:space="preserve"> FORMTEXT </w:instrText>
            </w:r>
            <w:r w:rsidRPr="00036ACE">
              <w:rPr>
                <w:sz w:val="20"/>
                <w:szCs w:val="20"/>
              </w:rPr>
            </w:r>
            <w:r w:rsidRPr="00036ACE">
              <w:rPr>
                <w:sz w:val="20"/>
                <w:szCs w:val="20"/>
              </w:rPr>
              <w:fldChar w:fldCharType="separate"/>
            </w:r>
            <w:r w:rsidRPr="00036ACE">
              <w:rPr>
                <w:noProof/>
                <w:sz w:val="20"/>
                <w:szCs w:val="20"/>
              </w:rPr>
              <w:t>52</w:t>
            </w:r>
            <w:r w:rsidRPr="00036ACE">
              <w:rPr>
                <w:sz w:val="20"/>
                <w:szCs w:val="20"/>
              </w:rPr>
              <w:fldChar w:fldCharType="end"/>
            </w:r>
          </w:p>
        </w:tc>
        <w:tc>
          <w:tcPr>
            <w:tcW w:w="2555" w:type="dxa"/>
            <w:vAlign w:val="center"/>
          </w:tcPr>
          <w:p w14:paraId="5B70C28B" w14:textId="5DC9CB96" w:rsidR="000108A1" w:rsidRPr="00036ACE" w:rsidRDefault="000108A1" w:rsidP="00167A2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7" w:type="dxa"/>
            <w:shd w:val="clear" w:color="auto" w:fill="F2F2F2" w:themeFill="background1" w:themeFillShade="F2"/>
            <w:vAlign w:val="center"/>
          </w:tcPr>
          <w:p w14:paraId="2AA050BA" w14:textId="65B797D0" w:rsidR="000108A1" w:rsidRPr="00036ACE" w:rsidRDefault="00A926F2" w:rsidP="00167A20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fldChar w:fldCharType="begin">
                <w:ffData>
                  <w:name w:val="Texto7"/>
                  <w:enabled/>
                  <w:calcOnExit w:val="0"/>
                  <w:textInput>
                    <w:type w:val="number"/>
                    <w:default w:val="52"/>
                    <w:maxLength w:val="6"/>
                    <w:format w:val="0"/>
                  </w:textInput>
                </w:ffData>
              </w:fldChar>
            </w:r>
            <w:r w:rsidRPr="00036ACE">
              <w:rPr>
                <w:sz w:val="20"/>
                <w:szCs w:val="20"/>
              </w:rPr>
              <w:instrText xml:space="preserve"> FORMTEXT </w:instrText>
            </w:r>
            <w:r w:rsidRPr="00036ACE">
              <w:rPr>
                <w:sz w:val="20"/>
                <w:szCs w:val="20"/>
              </w:rPr>
            </w:r>
            <w:r w:rsidRPr="00036ACE">
              <w:rPr>
                <w:sz w:val="20"/>
                <w:szCs w:val="20"/>
              </w:rPr>
              <w:fldChar w:fldCharType="separate"/>
            </w:r>
            <w:r w:rsidRPr="00036ACE">
              <w:rPr>
                <w:noProof/>
                <w:sz w:val="20"/>
                <w:szCs w:val="20"/>
              </w:rPr>
              <w:t>52</w:t>
            </w:r>
            <w:r w:rsidRPr="00036ACE">
              <w:rPr>
                <w:sz w:val="20"/>
                <w:szCs w:val="20"/>
              </w:rPr>
              <w:fldChar w:fldCharType="end"/>
            </w:r>
          </w:p>
        </w:tc>
        <w:tc>
          <w:tcPr>
            <w:tcW w:w="2555" w:type="dxa"/>
            <w:vAlign w:val="center"/>
          </w:tcPr>
          <w:p w14:paraId="0FE43C92" w14:textId="21942757" w:rsidR="000108A1" w:rsidRPr="00036ACE" w:rsidRDefault="000108A1" w:rsidP="00167A2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9E5A51D" w14:textId="1FF7BC0B" w:rsidR="00653551" w:rsidRDefault="00653551">
      <w:pPr>
        <w:rPr>
          <w:sz w:val="20"/>
          <w:szCs w:val="20"/>
        </w:rPr>
      </w:pPr>
    </w:p>
    <w:p w14:paraId="7DF5C6D0" w14:textId="1FB4DABE" w:rsidR="00130E9B" w:rsidRDefault="00130E9B">
      <w:pPr>
        <w:rPr>
          <w:sz w:val="20"/>
          <w:szCs w:val="20"/>
        </w:rPr>
      </w:pPr>
    </w:p>
    <w:p w14:paraId="78385F3F" w14:textId="25AAE4E1" w:rsidR="000D42C0" w:rsidRDefault="000D42C0">
      <w:pPr>
        <w:rPr>
          <w:sz w:val="20"/>
          <w:szCs w:val="20"/>
        </w:rPr>
      </w:pPr>
    </w:p>
    <w:p w14:paraId="281B6248" w14:textId="77777777" w:rsidR="000D42C0" w:rsidRDefault="000D42C0">
      <w:pPr>
        <w:rPr>
          <w:sz w:val="20"/>
          <w:szCs w:val="20"/>
        </w:rPr>
      </w:pPr>
    </w:p>
    <w:p w14:paraId="198ADF4D" w14:textId="7FA54910" w:rsidR="00130E9B" w:rsidRDefault="00130E9B">
      <w:pPr>
        <w:rPr>
          <w:sz w:val="20"/>
          <w:szCs w:val="20"/>
        </w:rPr>
      </w:pPr>
    </w:p>
    <w:p w14:paraId="02F0DE95" w14:textId="77777777" w:rsidR="00130E9B" w:rsidRDefault="00130E9B">
      <w:pPr>
        <w:rPr>
          <w:sz w:val="20"/>
          <w:szCs w:val="20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2551"/>
        <w:gridCol w:w="2551"/>
        <w:gridCol w:w="2551"/>
        <w:gridCol w:w="2552"/>
      </w:tblGrid>
      <w:tr w:rsidR="00653551" w14:paraId="5C0B247F" w14:textId="77777777" w:rsidTr="00960816">
        <w:trPr>
          <w:trHeight w:val="567"/>
        </w:trPr>
        <w:tc>
          <w:tcPr>
            <w:tcW w:w="10205" w:type="dxa"/>
            <w:gridSpan w:val="4"/>
            <w:shd w:val="clear" w:color="auto" w:fill="1F3864" w:themeFill="accent1" w:themeFillShade="80"/>
            <w:vAlign w:val="center"/>
          </w:tcPr>
          <w:p w14:paraId="73FD6B52" w14:textId="2966087C" w:rsidR="00653551" w:rsidRPr="00960816" w:rsidRDefault="00653551" w:rsidP="00EC0976">
            <w:pPr>
              <w:jc w:val="center"/>
              <w:rPr>
                <w:b/>
                <w:bCs/>
                <w:sz w:val="20"/>
                <w:szCs w:val="20"/>
              </w:rPr>
            </w:pPr>
            <w:r w:rsidRPr="00960816">
              <w:rPr>
                <w:b/>
                <w:bCs/>
                <w:color w:val="FFFFFF" w:themeColor="background1"/>
              </w:rPr>
              <w:lastRenderedPageBreak/>
              <w:t>DATOS DE LA SOLICITUD</w:t>
            </w:r>
          </w:p>
        </w:tc>
      </w:tr>
      <w:tr w:rsidR="00653551" w14:paraId="66096087" w14:textId="77777777" w:rsidTr="00960816">
        <w:trPr>
          <w:trHeight w:val="567"/>
        </w:trPr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6C46E6DA" w14:textId="47C18182" w:rsidR="00653551" w:rsidRDefault="00653551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solicitud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77131CC6" w14:textId="4A24E116" w:rsidR="00653551" w:rsidRDefault="00653551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3343C134" w14:textId="0C21FEEA" w:rsidR="00653551" w:rsidRDefault="00653551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solicitud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4D7D96A7" w14:textId="3099AFFE" w:rsidR="00653551" w:rsidRDefault="00653551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Modalidad de beca</w:t>
            </w:r>
          </w:p>
        </w:tc>
      </w:tr>
      <w:tr w:rsidR="00653551" w14:paraId="388F9AF1" w14:textId="77777777" w:rsidTr="00653551">
        <w:trPr>
          <w:trHeight w:val="567"/>
        </w:trPr>
        <w:tc>
          <w:tcPr>
            <w:tcW w:w="2551" w:type="dxa"/>
            <w:vAlign w:val="center"/>
          </w:tcPr>
          <w:p w14:paraId="3963D517" w14:textId="1E38EC6C" w:rsidR="00653551" w:rsidRPr="00036ACE" w:rsidRDefault="00653551" w:rsidP="00A926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45F2AC38" w14:textId="4BB5F305" w:rsidR="00653551" w:rsidRPr="00036ACE" w:rsidRDefault="00653551" w:rsidP="00A926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09C5CA85" w14:textId="08D2AA67" w:rsidR="00653551" w:rsidRPr="00036ACE" w:rsidRDefault="00653551" w:rsidP="00A926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03F7128F" w14:textId="77777777" w:rsidR="00653551" w:rsidRPr="00036ACE" w:rsidRDefault="00653551" w:rsidP="00A926F2">
            <w:pPr>
              <w:jc w:val="center"/>
              <w:rPr>
                <w:sz w:val="20"/>
                <w:szCs w:val="20"/>
              </w:rPr>
            </w:pPr>
          </w:p>
        </w:tc>
      </w:tr>
      <w:tr w:rsidR="00653551" w14:paraId="78ADC876" w14:textId="77777777" w:rsidTr="00960816">
        <w:trPr>
          <w:trHeight w:val="567"/>
        </w:trPr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23BC9F64" w14:textId="3185A6D7" w:rsidR="00653551" w:rsidRPr="00036ACE" w:rsidRDefault="002E3B19" w:rsidP="00BC3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Fecha de </w:t>
            </w:r>
            <w:r w:rsidR="00653551" w:rsidRPr="002E3B19">
              <w:rPr>
                <w:b/>
                <w:bCs/>
                <w:sz w:val="20"/>
                <w:szCs w:val="20"/>
              </w:rPr>
              <w:t>Inicio</w:t>
            </w:r>
            <w:r w:rsidR="00653551" w:rsidRPr="00036ACE">
              <w:rPr>
                <w:sz w:val="20"/>
                <w:szCs w:val="20"/>
              </w:rPr>
              <w:t xml:space="preserve"> de estudios</w:t>
            </w:r>
            <w:r>
              <w:rPr>
                <w:sz w:val="20"/>
                <w:szCs w:val="20"/>
              </w:rPr>
              <w:t>,</w:t>
            </w:r>
            <w:r w:rsidR="00653551" w:rsidRPr="00036ACE">
              <w:rPr>
                <w:sz w:val="20"/>
                <w:szCs w:val="20"/>
              </w:rPr>
              <w:t xml:space="preserve"> especialida</w:t>
            </w:r>
            <w:r>
              <w:rPr>
                <w:sz w:val="20"/>
                <w:szCs w:val="20"/>
              </w:rPr>
              <w:t>d, posgrado</w:t>
            </w:r>
            <w:r w:rsidR="00653551" w:rsidRPr="00036ACE">
              <w:rPr>
                <w:sz w:val="20"/>
                <w:szCs w:val="20"/>
              </w:rPr>
              <w:t xml:space="preserve"> o </w:t>
            </w:r>
            <w:r w:rsidR="00130E9B">
              <w:rPr>
                <w:sz w:val="20"/>
                <w:szCs w:val="20"/>
              </w:rPr>
              <w:t>actividad</w:t>
            </w:r>
            <w:r>
              <w:rPr>
                <w:sz w:val="20"/>
                <w:szCs w:val="20"/>
              </w:rPr>
              <w:t xml:space="preserve"> académica para la </w:t>
            </w:r>
            <w:proofErr w:type="spellStart"/>
            <w:r>
              <w:rPr>
                <w:sz w:val="20"/>
                <w:szCs w:val="20"/>
              </w:rPr>
              <w:t>cuál</w:t>
            </w:r>
            <w:proofErr w:type="spellEnd"/>
            <w:r>
              <w:rPr>
                <w:sz w:val="20"/>
                <w:szCs w:val="20"/>
              </w:rPr>
              <w:t xml:space="preserve"> requiere el apoyo.</w:t>
            </w:r>
          </w:p>
        </w:tc>
        <w:tc>
          <w:tcPr>
            <w:tcW w:w="2551" w:type="dxa"/>
            <w:vAlign w:val="center"/>
          </w:tcPr>
          <w:p w14:paraId="163B841D" w14:textId="6D120EB7" w:rsidR="00653551" w:rsidRPr="00036ACE" w:rsidRDefault="00653551" w:rsidP="00BC31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04481CA3" w14:textId="557E6ECD" w:rsidR="00653551" w:rsidRPr="00036ACE" w:rsidRDefault="002E3B19" w:rsidP="00BC3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Fecha de t</w:t>
            </w:r>
            <w:r w:rsidR="00CD51EE">
              <w:rPr>
                <w:b/>
                <w:bCs/>
                <w:sz w:val="20"/>
                <w:szCs w:val="20"/>
              </w:rPr>
              <w:t>é</w:t>
            </w:r>
            <w:r>
              <w:rPr>
                <w:b/>
                <w:bCs/>
                <w:sz w:val="20"/>
                <w:szCs w:val="20"/>
              </w:rPr>
              <w:t>rmino</w:t>
            </w:r>
            <w:r w:rsidRPr="00036ACE">
              <w:rPr>
                <w:sz w:val="20"/>
                <w:szCs w:val="20"/>
              </w:rPr>
              <w:t xml:space="preserve"> de estudios</w:t>
            </w:r>
            <w:r>
              <w:rPr>
                <w:sz w:val="20"/>
                <w:szCs w:val="20"/>
              </w:rPr>
              <w:t>,</w:t>
            </w:r>
            <w:r w:rsidRPr="00036ACE">
              <w:rPr>
                <w:sz w:val="20"/>
                <w:szCs w:val="20"/>
              </w:rPr>
              <w:t xml:space="preserve"> especialida</w:t>
            </w:r>
            <w:r>
              <w:rPr>
                <w:sz w:val="20"/>
                <w:szCs w:val="20"/>
              </w:rPr>
              <w:t>d, Posgrado</w:t>
            </w:r>
            <w:r w:rsidRPr="00036ACE">
              <w:rPr>
                <w:sz w:val="20"/>
                <w:szCs w:val="20"/>
              </w:rPr>
              <w:t xml:space="preserve"> o </w:t>
            </w:r>
            <w:r>
              <w:rPr>
                <w:sz w:val="20"/>
                <w:szCs w:val="20"/>
              </w:rPr>
              <w:t xml:space="preserve">actividad académica para la </w:t>
            </w:r>
            <w:proofErr w:type="spellStart"/>
            <w:r>
              <w:rPr>
                <w:sz w:val="20"/>
                <w:szCs w:val="20"/>
              </w:rPr>
              <w:t>cuál</w:t>
            </w:r>
            <w:proofErr w:type="spellEnd"/>
            <w:r>
              <w:rPr>
                <w:sz w:val="20"/>
                <w:szCs w:val="20"/>
              </w:rPr>
              <w:t xml:space="preserve"> requiere el apoyo.</w:t>
            </w:r>
          </w:p>
        </w:tc>
        <w:tc>
          <w:tcPr>
            <w:tcW w:w="2552" w:type="dxa"/>
            <w:vAlign w:val="center"/>
          </w:tcPr>
          <w:p w14:paraId="5D7F535C" w14:textId="14DFE99E" w:rsidR="00653551" w:rsidRPr="00036ACE" w:rsidRDefault="00653551" w:rsidP="00EC097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4416C56" w14:textId="739809A5" w:rsidR="000108A1" w:rsidRDefault="000108A1">
      <w:pPr>
        <w:rPr>
          <w:sz w:val="20"/>
          <w:szCs w:val="20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3114"/>
        <w:gridCol w:w="7091"/>
      </w:tblGrid>
      <w:tr w:rsidR="00653551" w14:paraId="38A6EA35" w14:textId="77777777" w:rsidTr="00960816">
        <w:trPr>
          <w:trHeight w:val="567"/>
        </w:trPr>
        <w:tc>
          <w:tcPr>
            <w:tcW w:w="10205" w:type="dxa"/>
            <w:gridSpan w:val="2"/>
            <w:shd w:val="clear" w:color="auto" w:fill="1F3864" w:themeFill="accent1" w:themeFillShade="80"/>
            <w:vAlign w:val="center"/>
          </w:tcPr>
          <w:p w14:paraId="4A97B27B" w14:textId="74CBC6B3" w:rsidR="00653551" w:rsidRPr="00960816" w:rsidRDefault="00653551" w:rsidP="00EC0976">
            <w:pPr>
              <w:jc w:val="center"/>
              <w:rPr>
                <w:b/>
                <w:bCs/>
                <w:sz w:val="20"/>
                <w:szCs w:val="20"/>
              </w:rPr>
            </w:pPr>
            <w:r w:rsidRPr="00960816">
              <w:rPr>
                <w:b/>
                <w:bCs/>
                <w:color w:val="FFFFFF" w:themeColor="background1"/>
              </w:rPr>
              <w:t>DATOS DE LA INSTITUCIÓN Y PROGRAMA DONDE REALIZARÁ SUS ESTUDIOS</w:t>
            </w:r>
            <w:r w:rsidR="00130E9B">
              <w:rPr>
                <w:b/>
                <w:bCs/>
                <w:color w:val="FFFFFF" w:themeColor="background1"/>
              </w:rPr>
              <w:t xml:space="preserve"> O ACTIVIDAD</w:t>
            </w:r>
          </w:p>
        </w:tc>
      </w:tr>
      <w:tr w:rsidR="00653551" w14:paraId="566D55DD" w14:textId="77777777" w:rsidTr="00755424">
        <w:trPr>
          <w:trHeight w:val="1440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420191BB" w14:textId="36526CB4" w:rsidR="00653551" w:rsidRPr="00653551" w:rsidRDefault="00653551" w:rsidP="00653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 de </w:t>
            </w:r>
            <w:r w:rsidR="00AD593E">
              <w:rPr>
                <w:sz w:val="20"/>
                <w:szCs w:val="20"/>
              </w:rPr>
              <w:t>los estudios o actividad</w:t>
            </w:r>
            <w:r w:rsidR="00BC3109">
              <w:rPr>
                <w:sz w:val="20"/>
                <w:szCs w:val="20"/>
              </w:rPr>
              <w:t xml:space="preserve"> que realizará y para la </w:t>
            </w:r>
            <w:proofErr w:type="spellStart"/>
            <w:r w:rsidR="00BC3109">
              <w:rPr>
                <w:sz w:val="20"/>
                <w:szCs w:val="20"/>
              </w:rPr>
              <w:t>cuál</w:t>
            </w:r>
            <w:proofErr w:type="spellEnd"/>
            <w:r w:rsidR="00BC3109">
              <w:rPr>
                <w:sz w:val="20"/>
                <w:szCs w:val="20"/>
              </w:rPr>
              <w:t xml:space="preserve"> pide el apoyo.</w:t>
            </w:r>
          </w:p>
        </w:tc>
        <w:tc>
          <w:tcPr>
            <w:tcW w:w="7091" w:type="dxa"/>
            <w:vAlign w:val="center"/>
          </w:tcPr>
          <w:p w14:paraId="4C9DA26F" w14:textId="68CB64C9" w:rsidR="00653551" w:rsidRPr="00036ACE" w:rsidRDefault="00653551" w:rsidP="005B5FDC">
            <w:pPr>
              <w:rPr>
                <w:sz w:val="20"/>
                <w:szCs w:val="20"/>
              </w:rPr>
            </w:pPr>
          </w:p>
        </w:tc>
      </w:tr>
      <w:tr w:rsidR="00653551" w14:paraId="47802AD5" w14:textId="77777777" w:rsidTr="00755424">
        <w:trPr>
          <w:trHeight w:val="4204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75AC4232" w14:textId="4CBCB689" w:rsidR="00653551" w:rsidRDefault="00653551" w:rsidP="00653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de</w:t>
            </w:r>
            <w:r w:rsidR="00AD593E">
              <w:rPr>
                <w:sz w:val="20"/>
                <w:szCs w:val="20"/>
              </w:rPr>
              <w:t xml:space="preserve"> los estudios o actividad</w:t>
            </w:r>
            <w:r w:rsidR="00BC3109">
              <w:rPr>
                <w:sz w:val="20"/>
                <w:szCs w:val="20"/>
              </w:rPr>
              <w:t xml:space="preserve"> que realizará y para la </w:t>
            </w:r>
            <w:proofErr w:type="spellStart"/>
            <w:r w:rsidR="00BC3109">
              <w:rPr>
                <w:sz w:val="20"/>
                <w:szCs w:val="20"/>
              </w:rPr>
              <w:t>cuál</w:t>
            </w:r>
            <w:proofErr w:type="spellEnd"/>
            <w:r w:rsidR="00BC3109">
              <w:rPr>
                <w:sz w:val="20"/>
                <w:szCs w:val="20"/>
              </w:rPr>
              <w:t xml:space="preserve"> pide el apoyo.</w:t>
            </w:r>
          </w:p>
        </w:tc>
        <w:tc>
          <w:tcPr>
            <w:tcW w:w="7091" w:type="dxa"/>
            <w:vAlign w:val="center"/>
          </w:tcPr>
          <w:p w14:paraId="6C745F7D" w14:textId="5DE658D8" w:rsidR="00653551" w:rsidRPr="00036ACE" w:rsidRDefault="00653551" w:rsidP="005B5FDC">
            <w:pPr>
              <w:rPr>
                <w:sz w:val="20"/>
                <w:szCs w:val="20"/>
              </w:rPr>
            </w:pPr>
          </w:p>
        </w:tc>
      </w:tr>
      <w:tr w:rsidR="00653551" w14:paraId="7D60D361" w14:textId="77777777" w:rsidTr="00960816">
        <w:trPr>
          <w:trHeight w:val="567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6A1DABAB" w14:textId="0D5900E0" w:rsidR="00653551" w:rsidRDefault="00653551" w:rsidP="00653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Área o perfil </w:t>
            </w:r>
            <w:r w:rsidR="00AD593E">
              <w:rPr>
                <w:sz w:val="20"/>
                <w:szCs w:val="20"/>
              </w:rPr>
              <w:t>de los estudios o actividad</w:t>
            </w:r>
            <w:r w:rsidR="00BC3109">
              <w:rPr>
                <w:sz w:val="20"/>
                <w:szCs w:val="20"/>
              </w:rPr>
              <w:t xml:space="preserve"> que realizará y para la </w:t>
            </w:r>
            <w:proofErr w:type="spellStart"/>
            <w:r w:rsidR="00BC3109">
              <w:rPr>
                <w:sz w:val="20"/>
                <w:szCs w:val="20"/>
              </w:rPr>
              <w:t>cuál</w:t>
            </w:r>
            <w:proofErr w:type="spellEnd"/>
            <w:r w:rsidR="00BC3109">
              <w:rPr>
                <w:sz w:val="20"/>
                <w:szCs w:val="20"/>
              </w:rPr>
              <w:t xml:space="preserve"> pide el apoyo.</w:t>
            </w:r>
          </w:p>
        </w:tc>
        <w:tc>
          <w:tcPr>
            <w:tcW w:w="7091" w:type="dxa"/>
            <w:vAlign w:val="center"/>
          </w:tcPr>
          <w:p w14:paraId="0F4FA45A" w14:textId="45747DB5" w:rsidR="00653551" w:rsidRPr="00036ACE" w:rsidRDefault="00653551" w:rsidP="005B5FDC">
            <w:pPr>
              <w:rPr>
                <w:sz w:val="20"/>
                <w:szCs w:val="20"/>
              </w:rPr>
            </w:pPr>
          </w:p>
        </w:tc>
      </w:tr>
      <w:tr w:rsidR="00653551" w14:paraId="7CA5B610" w14:textId="77777777" w:rsidTr="00960816">
        <w:trPr>
          <w:trHeight w:val="567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14A54036" w14:textId="2A8356AF" w:rsidR="00653551" w:rsidRDefault="00653551" w:rsidP="00653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Lugar de destino donde realizará sus estudios</w:t>
            </w:r>
            <w:r w:rsidR="00AD593E">
              <w:rPr>
                <w:sz w:val="20"/>
                <w:szCs w:val="20"/>
              </w:rPr>
              <w:t xml:space="preserve"> o actividad</w:t>
            </w:r>
            <w:r w:rsidR="00BC3109">
              <w:rPr>
                <w:sz w:val="20"/>
                <w:szCs w:val="20"/>
              </w:rPr>
              <w:t>.</w:t>
            </w:r>
          </w:p>
        </w:tc>
        <w:tc>
          <w:tcPr>
            <w:tcW w:w="7091" w:type="dxa"/>
            <w:vAlign w:val="center"/>
          </w:tcPr>
          <w:p w14:paraId="229D03C1" w14:textId="21076272" w:rsidR="00653551" w:rsidRPr="00036ACE" w:rsidRDefault="00653551" w:rsidP="005B5FDC">
            <w:pPr>
              <w:rPr>
                <w:sz w:val="20"/>
                <w:szCs w:val="20"/>
              </w:rPr>
            </w:pPr>
          </w:p>
        </w:tc>
      </w:tr>
      <w:tr w:rsidR="00653551" w14:paraId="369E1D02" w14:textId="77777777" w:rsidTr="00960816">
        <w:trPr>
          <w:trHeight w:val="567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6A6DEB0E" w14:textId="0BA15217" w:rsidR="00653551" w:rsidRDefault="00653551" w:rsidP="00653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Institución donde realizará sus estudios</w:t>
            </w:r>
            <w:r w:rsidR="00AD593E">
              <w:rPr>
                <w:sz w:val="20"/>
                <w:szCs w:val="20"/>
              </w:rPr>
              <w:t xml:space="preserve"> o actividad</w:t>
            </w:r>
            <w:r w:rsidR="00BC3109">
              <w:rPr>
                <w:sz w:val="20"/>
                <w:szCs w:val="20"/>
              </w:rPr>
              <w:t>.</w:t>
            </w:r>
          </w:p>
        </w:tc>
        <w:tc>
          <w:tcPr>
            <w:tcW w:w="7091" w:type="dxa"/>
            <w:vAlign w:val="center"/>
          </w:tcPr>
          <w:p w14:paraId="15DF67CF" w14:textId="33587326" w:rsidR="00653551" w:rsidRPr="00036ACE" w:rsidRDefault="00653551" w:rsidP="005B5FDC">
            <w:pPr>
              <w:rPr>
                <w:sz w:val="20"/>
                <w:szCs w:val="20"/>
              </w:rPr>
            </w:pPr>
          </w:p>
        </w:tc>
      </w:tr>
      <w:tr w:rsidR="00653551" w14:paraId="5641570B" w14:textId="77777777" w:rsidTr="00960816">
        <w:trPr>
          <w:trHeight w:val="567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55373844" w14:textId="46D70004" w:rsidR="00653551" w:rsidRDefault="00653551" w:rsidP="00653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Ciudad o país donde realizará sus estudios</w:t>
            </w:r>
            <w:r w:rsidR="00AD593E">
              <w:rPr>
                <w:sz w:val="20"/>
                <w:szCs w:val="20"/>
              </w:rPr>
              <w:t xml:space="preserve"> o actividad</w:t>
            </w:r>
            <w:r w:rsidR="00BC3109">
              <w:rPr>
                <w:sz w:val="20"/>
                <w:szCs w:val="20"/>
              </w:rPr>
              <w:t>.</w:t>
            </w:r>
          </w:p>
        </w:tc>
        <w:tc>
          <w:tcPr>
            <w:tcW w:w="7091" w:type="dxa"/>
            <w:vAlign w:val="center"/>
          </w:tcPr>
          <w:p w14:paraId="42767A5F" w14:textId="63465A6F" w:rsidR="00653551" w:rsidRPr="00036ACE" w:rsidRDefault="00653551" w:rsidP="005B5FDC">
            <w:pPr>
              <w:rPr>
                <w:sz w:val="20"/>
                <w:szCs w:val="20"/>
              </w:rPr>
            </w:pPr>
          </w:p>
        </w:tc>
      </w:tr>
    </w:tbl>
    <w:p w14:paraId="7585E15B" w14:textId="123ACF5F" w:rsidR="00755424" w:rsidRDefault="00755424"/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3114"/>
        <w:gridCol w:w="7091"/>
      </w:tblGrid>
      <w:tr w:rsidR="000E3710" w14:paraId="70541B39" w14:textId="77777777" w:rsidTr="00960816">
        <w:trPr>
          <w:trHeight w:val="567"/>
        </w:trPr>
        <w:tc>
          <w:tcPr>
            <w:tcW w:w="10205" w:type="dxa"/>
            <w:gridSpan w:val="2"/>
            <w:shd w:val="clear" w:color="auto" w:fill="1F3864" w:themeFill="accent1" w:themeFillShade="80"/>
            <w:vAlign w:val="center"/>
          </w:tcPr>
          <w:p w14:paraId="51EC465C" w14:textId="4AC4A8A0" w:rsidR="000E3710" w:rsidRPr="00960816" w:rsidRDefault="000E3710" w:rsidP="00EC0976">
            <w:pPr>
              <w:jc w:val="center"/>
              <w:rPr>
                <w:b/>
                <w:bCs/>
                <w:color w:val="FFFFFF" w:themeColor="background1"/>
              </w:rPr>
            </w:pPr>
            <w:r w:rsidRPr="00960816">
              <w:rPr>
                <w:b/>
                <w:bCs/>
                <w:color w:val="FFFFFF" w:themeColor="background1"/>
              </w:rPr>
              <w:t>HISTORIAL ACADÉMICO</w:t>
            </w:r>
          </w:p>
        </w:tc>
      </w:tr>
      <w:tr w:rsidR="000E3710" w14:paraId="48A8AADD" w14:textId="77777777" w:rsidTr="00960816">
        <w:trPr>
          <w:trHeight w:val="567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08F6B2B0" w14:textId="1EBCC455" w:rsidR="000E3710" w:rsidRPr="000E3710" w:rsidRDefault="00F92BAA" w:rsidP="000E37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Institución </w:t>
            </w:r>
            <w:r w:rsidR="008958AA">
              <w:rPr>
                <w:sz w:val="20"/>
                <w:szCs w:val="20"/>
              </w:rPr>
              <w:t xml:space="preserve">o empresa </w:t>
            </w:r>
            <w:r>
              <w:rPr>
                <w:sz w:val="20"/>
                <w:szCs w:val="20"/>
              </w:rPr>
              <w:t>donde estudia</w:t>
            </w:r>
            <w:r w:rsidR="008958AA">
              <w:rPr>
                <w:sz w:val="20"/>
                <w:szCs w:val="20"/>
              </w:rPr>
              <w:t xml:space="preserve"> o trabaja</w:t>
            </w:r>
            <w:r>
              <w:rPr>
                <w:sz w:val="20"/>
                <w:szCs w:val="20"/>
              </w:rPr>
              <w:t xml:space="preserve"> actualmente</w:t>
            </w:r>
            <w:r w:rsidR="008958AA">
              <w:rPr>
                <w:sz w:val="20"/>
                <w:szCs w:val="20"/>
              </w:rPr>
              <w:t>.</w:t>
            </w:r>
          </w:p>
        </w:tc>
        <w:tc>
          <w:tcPr>
            <w:tcW w:w="7091" w:type="dxa"/>
            <w:vAlign w:val="center"/>
          </w:tcPr>
          <w:p w14:paraId="2FC23644" w14:textId="1D08482A" w:rsidR="000E3710" w:rsidRPr="00036ACE" w:rsidRDefault="000E3710" w:rsidP="005B5FDC">
            <w:pPr>
              <w:rPr>
                <w:sz w:val="20"/>
                <w:szCs w:val="20"/>
              </w:rPr>
            </w:pPr>
          </w:p>
        </w:tc>
      </w:tr>
      <w:tr w:rsidR="000E3710" w14:paraId="2113E0BF" w14:textId="77777777" w:rsidTr="00960816">
        <w:trPr>
          <w:trHeight w:val="567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3E65ED20" w14:textId="561F6C55" w:rsidR="000E3710" w:rsidRDefault="000E3710" w:rsidP="000E37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Último grado académico</w:t>
            </w:r>
            <w:r w:rsidR="00F92BAA">
              <w:rPr>
                <w:sz w:val="20"/>
                <w:szCs w:val="20"/>
              </w:rPr>
              <w:t xml:space="preserve"> o módulo cursado</w:t>
            </w:r>
            <w:r w:rsidR="008958AA">
              <w:rPr>
                <w:sz w:val="20"/>
                <w:szCs w:val="20"/>
              </w:rPr>
              <w:t>.</w:t>
            </w:r>
          </w:p>
        </w:tc>
        <w:tc>
          <w:tcPr>
            <w:tcW w:w="7091" w:type="dxa"/>
            <w:vAlign w:val="center"/>
          </w:tcPr>
          <w:p w14:paraId="6746C581" w14:textId="61C5460D" w:rsidR="000E3710" w:rsidRPr="00036ACE" w:rsidRDefault="000E3710" w:rsidP="005B5FDC">
            <w:pPr>
              <w:rPr>
                <w:sz w:val="20"/>
                <w:szCs w:val="20"/>
              </w:rPr>
            </w:pPr>
          </w:p>
        </w:tc>
      </w:tr>
      <w:tr w:rsidR="000E3710" w14:paraId="77C1437F" w14:textId="77777777" w:rsidTr="00960816">
        <w:trPr>
          <w:trHeight w:val="567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3EFE1CE6" w14:textId="7990C7C1" w:rsidR="000E3710" w:rsidRDefault="000E3710" w:rsidP="000E37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Promedio último obtenido / equivalencia</w:t>
            </w:r>
            <w:r w:rsidR="00F92BAA">
              <w:rPr>
                <w:sz w:val="20"/>
                <w:szCs w:val="20"/>
              </w:rPr>
              <w:t xml:space="preserve"> (con documento oficial institucional</w:t>
            </w:r>
            <w:r w:rsidR="008958AA">
              <w:rPr>
                <w:sz w:val="20"/>
                <w:szCs w:val="20"/>
              </w:rPr>
              <w:t xml:space="preserve"> si es correspondiente al </w:t>
            </w:r>
            <w:r w:rsidR="0078172B">
              <w:rPr>
                <w:sz w:val="20"/>
                <w:szCs w:val="20"/>
              </w:rPr>
              <w:t xml:space="preserve">extranjero, </w:t>
            </w:r>
            <w:r w:rsidR="0078172B" w:rsidRPr="0078172B">
              <w:rPr>
                <w:b/>
                <w:bCs/>
                <w:sz w:val="20"/>
                <w:szCs w:val="20"/>
              </w:rPr>
              <w:t>solo aplica para modalidad</w:t>
            </w:r>
            <w:r w:rsidR="000D42C0">
              <w:rPr>
                <w:b/>
                <w:bCs/>
                <w:sz w:val="20"/>
                <w:szCs w:val="20"/>
              </w:rPr>
              <w:t xml:space="preserve"> de becas por convocatoria</w:t>
            </w:r>
            <w:r w:rsidR="00A27BB8">
              <w:rPr>
                <w:sz w:val="20"/>
                <w:szCs w:val="20"/>
              </w:rPr>
              <w:t>)</w:t>
            </w:r>
          </w:p>
        </w:tc>
        <w:tc>
          <w:tcPr>
            <w:tcW w:w="7091" w:type="dxa"/>
            <w:vAlign w:val="center"/>
          </w:tcPr>
          <w:p w14:paraId="35A78C61" w14:textId="681D55E9" w:rsidR="000E3710" w:rsidRPr="00036ACE" w:rsidRDefault="000E3710" w:rsidP="005B5FDC">
            <w:pPr>
              <w:rPr>
                <w:sz w:val="20"/>
                <w:szCs w:val="20"/>
              </w:rPr>
            </w:pPr>
          </w:p>
        </w:tc>
      </w:tr>
      <w:tr w:rsidR="000E3710" w14:paraId="29ED7FC2" w14:textId="77777777" w:rsidTr="00960816">
        <w:trPr>
          <w:trHeight w:val="567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507C1CA1" w14:textId="2E4A7B05" w:rsidR="000E3710" w:rsidRDefault="000E3710" w:rsidP="000E37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Otros</w:t>
            </w:r>
          </w:p>
        </w:tc>
        <w:tc>
          <w:tcPr>
            <w:tcW w:w="7091" w:type="dxa"/>
            <w:vAlign w:val="center"/>
          </w:tcPr>
          <w:p w14:paraId="446320C8" w14:textId="4875A8C8" w:rsidR="000E3710" w:rsidRPr="00036ACE" w:rsidRDefault="000E3710" w:rsidP="005B5FDC">
            <w:pPr>
              <w:rPr>
                <w:sz w:val="20"/>
                <w:szCs w:val="20"/>
              </w:rPr>
            </w:pPr>
          </w:p>
        </w:tc>
      </w:tr>
    </w:tbl>
    <w:p w14:paraId="2270C667" w14:textId="77777777" w:rsidR="00A27BB8" w:rsidRDefault="00A27BB8">
      <w:pPr>
        <w:rPr>
          <w:sz w:val="20"/>
          <w:szCs w:val="20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2551"/>
        <w:gridCol w:w="2551"/>
        <w:gridCol w:w="2551"/>
        <w:gridCol w:w="2552"/>
      </w:tblGrid>
      <w:tr w:rsidR="000E3710" w14:paraId="2153A1BE" w14:textId="77777777" w:rsidTr="00960816">
        <w:trPr>
          <w:trHeight w:val="567"/>
        </w:trPr>
        <w:tc>
          <w:tcPr>
            <w:tcW w:w="10205" w:type="dxa"/>
            <w:gridSpan w:val="4"/>
            <w:shd w:val="clear" w:color="auto" w:fill="1F3864" w:themeFill="accent1" w:themeFillShade="80"/>
            <w:vAlign w:val="center"/>
          </w:tcPr>
          <w:p w14:paraId="18C38F0D" w14:textId="1CE1F7E1" w:rsidR="000E3710" w:rsidRPr="00960816" w:rsidRDefault="000E3710" w:rsidP="00EC0976">
            <w:pPr>
              <w:jc w:val="center"/>
              <w:rPr>
                <w:b/>
                <w:bCs/>
                <w:color w:val="FFFFFF" w:themeColor="background1"/>
              </w:rPr>
            </w:pPr>
            <w:r w:rsidRPr="00960816">
              <w:rPr>
                <w:b/>
                <w:bCs/>
                <w:color w:val="FFFFFF" w:themeColor="background1"/>
              </w:rPr>
              <w:t>RUBROS SOLICITADOS</w:t>
            </w:r>
          </w:p>
        </w:tc>
      </w:tr>
      <w:tr w:rsidR="000E3710" w:rsidRPr="000E3710" w14:paraId="6D83C8B6" w14:textId="77777777" w:rsidTr="00960816">
        <w:trPr>
          <w:trHeight w:val="567"/>
        </w:trPr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6E4F725D" w14:textId="6F985899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Modalidad de beca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78E34741" w14:textId="0A98230B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Conceptos de apoyo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423170FD" w14:textId="58E00792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 total de los estudios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1FFAA474" w14:textId="4E5EDC94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 solicitado</w:t>
            </w:r>
          </w:p>
        </w:tc>
      </w:tr>
      <w:tr w:rsidR="00A27BB8" w:rsidRPr="000E3710" w14:paraId="16C6092B" w14:textId="77777777" w:rsidTr="00A27BB8">
        <w:trPr>
          <w:trHeight w:val="610"/>
        </w:trPr>
        <w:tc>
          <w:tcPr>
            <w:tcW w:w="2551" w:type="dxa"/>
            <w:vMerge w:val="restart"/>
            <w:shd w:val="clear" w:color="auto" w:fill="F2F2F2" w:themeFill="background1" w:themeFillShade="F2"/>
            <w:vAlign w:val="center"/>
          </w:tcPr>
          <w:p w14:paraId="4CD998F6" w14:textId="165256C9" w:rsidR="00A27BB8" w:rsidRDefault="00A27BB8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Posgrados y especialidades escolarizadas</w:t>
            </w:r>
            <w:r w:rsidR="000D42C0">
              <w:rPr>
                <w:sz w:val="20"/>
                <w:szCs w:val="20"/>
              </w:rPr>
              <w:t xml:space="preserve"> y/o T</w:t>
            </w:r>
            <w:r w:rsidR="00755424">
              <w:rPr>
                <w:sz w:val="20"/>
                <w:szCs w:val="20"/>
              </w:rPr>
              <w:t>SU</w:t>
            </w:r>
            <w:r w:rsidR="000D42C0">
              <w:rPr>
                <w:sz w:val="20"/>
                <w:szCs w:val="20"/>
              </w:rPr>
              <w:t>, Licenciaturas y especialidades.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52CDF2BA" w14:textId="46D0056E" w:rsidR="00A27BB8" w:rsidRDefault="00A27BB8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Movilidad</w:t>
            </w:r>
          </w:p>
        </w:tc>
        <w:tc>
          <w:tcPr>
            <w:tcW w:w="2551" w:type="dxa"/>
            <w:vAlign w:val="center"/>
          </w:tcPr>
          <w:p w14:paraId="41E5AFD9" w14:textId="64D8D207" w:rsidR="00A27BB8" w:rsidRPr="00036ACE" w:rsidRDefault="00A27BB8" w:rsidP="00EC09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397EF5A" w14:textId="6CFE3A6C" w:rsidR="00A27BB8" w:rsidRPr="00036ACE" w:rsidRDefault="00A27BB8" w:rsidP="00EC0976">
            <w:pPr>
              <w:jc w:val="center"/>
              <w:rPr>
                <w:sz w:val="20"/>
                <w:szCs w:val="20"/>
              </w:rPr>
            </w:pPr>
          </w:p>
        </w:tc>
      </w:tr>
      <w:tr w:rsidR="000E3710" w:rsidRPr="000E3710" w14:paraId="2FC797D5" w14:textId="77777777" w:rsidTr="00A27BB8">
        <w:trPr>
          <w:trHeight w:val="610"/>
        </w:trPr>
        <w:tc>
          <w:tcPr>
            <w:tcW w:w="2551" w:type="dxa"/>
            <w:vMerge/>
            <w:shd w:val="clear" w:color="auto" w:fill="F2F2F2" w:themeFill="background1" w:themeFillShade="F2"/>
            <w:vAlign w:val="center"/>
          </w:tcPr>
          <w:p w14:paraId="41774D68" w14:textId="77777777" w:rsidR="000E3710" w:rsidRDefault="000E3710" w:rsidP="00EC09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18E16BFF" w14:textId="7EA70E89" w:rsid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Investigación</w:t>
            </w:r>
          </w:p>
        </w:tc>
        <w:tc>
          <w:tcPr>
            <w:tcW w:w="2551" w:type="dxa"/>
            <w:vAlign w:val="center"/>
          </w:tcPr>
          <w:p w14:paraId="1AF8C79E" w14:textId="70141FF1" w:rsidR="000E3710" w:rsidRPr="00036ACE" w:rsidRDefault="000E3710" w:rsidP="00EC09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550EB1CB" w14:textId="4F1A512B" w:rsidR="000E3710" w:rsidRPr="00036ACE" w:rsidRDefault="000E3710" w:rsidP="00EC0976">
            <w:pPr>
              <w:jc w:val="center"/>
              <w:rPr>
                <w:sz w:val="20"/>
                <w:szCs w:val="20"/>
              </w:rPr>
            </w:pPr>
          </w:p>
        </w:tc>
      </w:tr>
      <w:tr w:rsidR="000E3710" w:rsidRPr="000E3710" w14:paraId="0F2049BA" w14:textId="77777777" w:rsidTr="00A27BB8">
        <w:trPr>
          <w:trHeight w:val="610"/>
        </w:trPr>
        <w:tc>
          <w:tcPr>
            <w:tcW w:w="2551" w:type="dxa"/>
            <w:vMerge/>
            <w:shd w:val="clear" w:color="auto" w:fill="F2F2F2" w:themeFill="background1" w:themeFillShade="F2"/>
            <w:vAlign w:val="center"/>
          </w:tcPr>
          <w:p w14:paraId="2F77DA0F" w14:textId="77777777" w:rsidR="000E3710" w:rsidRDefault="000E3710" w:rsidP="00EC09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23F54D63" w14:textId="2338FC29" w:rsid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Inscripción</w:t>
            </w:r>
          </w:p>
        </w:tc>
        <w:tc>
          <w:tcPr>
            <w:tcW w:w="2551" w:type="dxa"/>
            <w:vAlign w:val="center"/>
          </w:tcPr>
          <w:p w14:paraId="14A6A3F0" w14:textId="46C4D806" w:rsidR="000E3710" w:rsidRPr="00036ACE" w:rsidRDefault="000E3710" w:rsidP="00EC09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57EBE0EA" w14:textId="3FA8B8C3" w:rsidR="000E3710" w:rsidRPr="00036ACE" w:rsidRDefault="000E3710" w:rsidP="00EC0976">
            <w:pPr>
              <w:jc w:val="center"/>
              <w:rPr>
                <w:sz w:val="20"/>
                <w:szCs w:val="20"/>
              </w:rPr>
            </w:pPr>
          </w:p>
        </w:tc>
      </w:tr>
      <w:tr w:rsidR="000E3710" w:rsidRPr="000E3710" w14:paraId="0DB8D91A" w14:textId="77777777" w:rsidTr="00A27BB8">
        <w:trPr>
          <w:trHeight w:val="610"/>
        </w:trPr>
        <w:tc>
          <w:tcPr>
            <w:tcW w:w="2551" w:type="dxa"/>
            <w:vMerge/>
            <w:shd w:val="clear" w:color="auto" w:fill="F2F2F2" w:themeFill="background1" w:themeFillShade="F2"/>
            <w:vAlign w:val="center"/>
          </w:tcPr>
          <w:p w14:paraId="1B59313D" w14:textId="77777777" w:rsidR="000E3710" w:rsidRDefault="000E3710" w:rsidP="00EC09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47C2B712" w14:textId="114B3D8C" w:rsidR="000E3710" w:rsidRDefault="0078172B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Colegiaturas</w:t>
            </w:r>
          </w:p>
        </w:tc>
        <w:tc>
          <w:tcPr>
            <w:tcW w:w="2551" w:type="dxa"/>
            <w:vAlign w:val="center"/>
          </w:tcPr>
          <w:p w14:paraId="13F60A14" w14:textId="08A02717" w:rsidR="000E3710" w:rsidRPr="00036ACE" w:rsidRDefault="000E3710" w:rsidP="00EC09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60ED6141" w14:textId="6F8DBE82" w:rsidR="000E3710" w:rsidRPr="00036ACE" w:rsidRDefault="000E3710" w:rsidP="00EC0976">
            <w:pPr>
              <w:jc w:val="center"/>
              <w:rPr>
                <w:sz w:val="20"/>
                <w:szCs w:val="20"/>
              </w:rPr>
            </w:pPr>
          </w:p>
        </w:tc>
      </w:tr>
      <w:tr w:rsidR="000E3710" w:rsidRPr="000E3710" w14:paraId="5FDCF4FF" w14:textId="77777777" w:rsidTr="00A27BB8">
        <w:trPr>
          <w:trHeight w:val="610"/>
        </w:trPr>
        <w:tc>
          <w:tcPr>
            <w:tcW w:w="2551" w:type="dxa"/>
            <w:vMerge/>
            <w:shd w:val="clear" w:color="auto" w:fill="F2F2F2" w:themeFill="background1" w:themeFillShade="F2"/>
            <w:vAlign w:val="center"/>
          </w:tcPr>
          <w:p w14:paraId="02467FAF" w14:textId="77777777" w:rsidR="000E3710" w:rsidRDefault="000E3710" w:rsidP="00EC09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659CFBAB" w14:textId="3A101B02" w:rsid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Otros</w:t>
            </w:r>
          </w:p>
        </w:tc>
        <w:tc>
          <w:tcPr>
            <w:tcW w:w="2551" w:type="dxa"/>
            <w:vAlign w:val="center"/>
          </w:tcPr>
          <w:p w14:paraId="526FB793" w14:textId="030846B8" w:rsidR="000E3710" w:rsidRPr="00036ACE" w:rsidRDefault="000E3710" w:rsidP="00EC09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2E254D3" w14:textId="2BD26DE0" w:rsidR="000E3710" w:rsidRPr="00036ACE" w:rsidRDefault="000E3710" w:rsidP="00EC097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E680CE6" w14:textId="60D00669" w:rsidR="000E3710" w:rsidRDefault="000E3710">
      <w:pPr>
        <w:rPr>
          <w:sz w:val="20"/>
          <w:szCs w:val="20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700"/>
        <w:gridCol w:w="1414"/>
        <w:gridCol w:w="287"/>
        <w:gridCol w:w="1701"/>
        <w:gridCol w:w="1701"/>
        <w:gridCol w:w="1701"/>
        <w:gridCol w:w="1701"/>
      </w:tblGrid>
      <w:tr w:rsidR="000E3710" w14:paraId="3998B620" w14:textId="77777777" w:rsidTr="00960816">
        <w:trPr>
          <w:trHeight w:val="567"/>
        </w:trPr>
        <w:tc>
          <w:tcPr>
            <w:tcW w:w="10205" w:type="dxa"/>
            <w:gridSpan w:val="7"/>
            <w:shd w:val="clear" w:color="auto" w:fill="1F3864" w:themeFill="accent1" w:themeFillShade="80"/>
            <w:vAlign w:val="center"/>
          </w:tcPr>
          <w:p w14:paraId="49C22F2D" w14:textId="2A399A04" w:rsidR="000E3710" w:rsidRPr="00960816" w:rsidRDefault="000E3710" w:rsidP="00EC0976">
            <w:pPr>
              <w:jc w:val="center"/>
              <w:rPr>
                <w:b/>
                <w:bCs/>
                <w:color w:val="FFFFFF" w:themeColor="background1"/>
              </w:rPr>
            </w:pPr>
            <w:r w:rsidRPr="00960816">
              <w:rPr>
                <w:b/>
                <w:bCs/>
                <w:color w:val="FFFFFF" w:themeColor="background1"/>
              </w:rPr>
              <w:t>CONTACTOS DE EMERGENCIA</w:t>
            </w:r>
          </w:p>
        </w:tc>
      </w:tr>
      <w:tr w:rsidR="000E3710" w:rsidRPr="000E3710" w14:paraId="75FBD123" w14:textId="77777777" w:rsidTr="00960816">
        <w:trPr>
          <w:trHeight w:val="567"/>
        </w:trPr>
        <w:tc>
          <w:tcPr>
            <w:tcW w:w="3114" w:type="dxa"/>
            <w:gridSpan w:val="2"/>
            <w:shd w:val="clear" w:color="auto" w:fill="F2F2F2" w:themeFill="background1" w:themeFillShade="F2"/>
            <w:vAlign w:val="center"/>
          </w:tcPr>
          <w:p w14:paraId="328FCF3B" w14:textId="49680AC3" w:rsidR="000E3710" w:rsidRPr="000E3710" w:rsidRDefault="000E3710" w:rsidP="00EC0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contacto</w:t>
            </w:r>
          </w:p>
        </w:tc>
        <w:tc>
          <w:tcPr>
            <w:tcW w:w="7091" w:type="dxa"/>
            <w:gridSpan w:val="5"/>
            <w:vAlign w:val="center"/>
          </w:tcPr>
          <w:p w14:paraId="520DC999" w14:textId="6AA7950E" w:rsidR="000E3710" w:rsidRPr="005B5FDC" w:rsidRDefault="000E3710" w:rsidP="005B5FDC">
            <w:pPr>
              <w:rPr>
                <w:sz w:val="18"/>
                <w:szCs w:val="18"/>
              </w:rPr>
            </w:pPr>
          </w:p>
        </w:tc>
      </w:tr>
      <w:tr w:rsidR="000E3710" w:rsidRPr="000E3710" w14:paraId="32F290F4" w14:textId="77777777" w:rsidTr="00960816">
        <w:trPr>
          <w:trHeight w:val="567"/>
        </w:trPr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7845C57D" w14:textId="1F7F788C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Parentesco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7B640A0" w14:textId="6E63C318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5DA097A" w14:textId="6EF13BC0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8AA4E81" w14:textId="6093F483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Correo electrónico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892AC1D" w14:textId="33CB7B09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País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0590A72" w14:textId="00180222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Ciudad o estado</w:t>
            </w:r>
          </w:p>
        </w:tc>
      </w:tr>
      <w:tr w:rsidR="000E3710" w:rsidRPr="000E3710" w14:paraId="5E717095" w14:textId="77777777" w:rsidTr="00EC0976">
        <w:trPr>
          <w:trHeight w:val="567"/>
        </w:trPr>
        <w:tc>
          <w:tcPr>
            <w:tcW w:w="1700" w:type="dxa"/>
            <w:vAlign w:val="center"/>
          </w:tcPr>
          <w:p w14:paraId="4EC0AA2F" w14:textId="61414CEC" w:rsidR="000E3710" w:rsidRPr="00036ACE" w:rsidRDefault="000E3710" w:rsidP="00EC0976">
            <w:pPr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04DAAF5" w14:textId="6FD80CBF" w:rsidR="000E3710" w:rsidRPr="00036ACE" w:rsidRDefault="000E3710" w:rsidP="00EC09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EA469B2" w14:textId="4E6DF046" w:rsidR="000E3710" w:rsidRPr="00036ACE" w:rsidRDefault="000E3710" w:rsidP="00EC09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477B2B3" w14:textId="3A0E1BF1" w:rsidR="000E3710" w:rsidRPr="00036ACE" w:rsidRDefault="000E3710" w:rsidP="00EC09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F0F391F" w14:textId="4A52CEEE" w:rsidR="000E3710" w:rsidRPr="00036ACE" w:rsidRDefault="000E3710" w:rsidP="00EC09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60F27AA" w14:textId="65D96D41" w:rsidR="000E3710" w:rsidRPr="00036ACE" w:rsidRDefault="000E3710" w:rsidP="00EC0976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792E75A" w14:textId="39C327D0" w:rsidR="00755424" w:rsidRDefault="00755424">
      <w:pPr>
        <w:rPr>
          <w:sz w:val="20"/>
          <w:szCs w:val="20"/>
        </w:rPr>
      </w:pPr>
    </w:p>
    <w:p w14:paraId="0EDB1B5A" w14:textId="77777777" w:rsidR="00755424" w:rsidRDefault="00755424">
      <w:pPr>
        <w:widowControl/>
        <w:autoSpaceDE/>
        <w:autoSpaceDN/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873B3BC" w14:textId="77777777" w:rsidR="000E3710" w:rsidRDefault="000E3710">
      <w:pPr>
        <w:rPr>
          <w:sz w:val="20"/>
          <w:szCs w:val="20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0E3710" w14:paraId="050EE69C" w14:textId="77777777" w:rsidTr="00960816">
        <w:trPr>
          <w:trHeight w:val="567"/>
        </w:trPr>
        <w:tc>
          <w:tcPr>
            <w:tcW w:w="10205" w:type="dxa"/>
            <w:shd w:val="clear" w:color="auto" w:fill="1F3864" w:themeFill="accent1" w:themeFillShade="80"/>
            <w:vAlign w:val="center"/>
          </w:tcPr>
          <w:p w14:paraId="74A8A6AB" w14:textId="5F407568" w:rsidR="000E3710" w:rsidRPr="00960816" w:rsidRDefault="000E3710" w:rsidP="00EC0976">
            <w:pPr>
              <w:jc w:val="center"/>
              <w:rPr>
                <w:b/>
                <w:bCs/>
                <w:sz w:val="20"/>
                <w:szCs w:val="20"/>
              </w:rPr>
            </w:pPr>
            <w:r w:rsidRPr="00960816">
              <w:rPr>
                <w:b/>
                <w:bCs/>
                <w:color w:val="FFFFFF" w:themeColor="background1"/>
                <w:sz w:val="24"/>
                <w:szCs w:val="24"/>
              </w:rPr>
              <w:t>MOTIVOS</w:t>
            </w:r>
          </w:p>
        </w:tc>
      </w:tr>
      <w:tr w:rsidR="000E3710" w:rsidRPr="000E3710" w14:paraId="185D7657" w14:textId="77777777" w:rsidTr="00960816">
        <w:trPr>
          <w:trHeight w:val="425"/>
        </w:trPr>
        <w:tc>
          <w:tcPr>
            <w:tcW w:w="10205" w:type="dxa"/>
            <w:shd w:val="clear" w:color="auto" w:fill="F2F2F2" w:themeFill="background1" w:themeFillShade="F2"/>
            <w:vAlign w:val="center"/>
          </w:tcPr>
          <w:p w14:paraId="6519584D" w14:textId="7675538F" w:rsidR="000E3710" w:rsidRPr="00036ACE" w:rsidRDefault="000E3710" w:rsidP="00960816">
            <w:pPr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Objetivo personal que lo impulsó para seguir estudiando</w:t>
            </w:r>
            <w:r w:rsidR="00960816" w:rsidRPr="00036ACE">
              <w:rPr>
                <w:sz w:val="20"/>
                <w:szCs w:val="20"/>
              </w:rPr>
              <w:t>:</w:t>
            </w:r>
          </w:p>
        </w:tc>
      </w:tr>
      <w:tr w:rsidR="00960816" w:rsidRPr="000E3710" w14:paraId="522E51D0" w14:textId="77777777" w:rsidTr="00755424">
        <w:trPr>
          <w:trHeight w:val="2160"/>
        </w:trPr>
        <w:tc>
          <w:tcPr>
            <w:tcW w:w="10205" w:type="dxa"/>
            <w:vAlign w:val="center"/>
          </w:tcPr>
          <w:p w14:paraId="1D654C56" w14:textId="2130F2AC" w:rsidR="00960816" w:rsidRPr="00036ACE" w:rsidRDefault="00960816" w:rsidP="00960816">
            <w:pPr>
              <w:rPr>
                <w:sz w:val="18"/>
                <w:szCs w:val="18"/>
                <w:u w:val="single"/>
              </w:rPr>
            </w:pPr>
          </w:p>
        </w:tc>
      </w:tr>
      <w:tr w:rsidR="00960816" w:rsidRPr="000E3710" w14:paraId="4F11FD57" w14:textId="77777777" w:rsidTr="00960816">
        <w:trPr>
          <w:trHeight w:val="425"/>
        </w:trPr>
        <w:tc>
          <w:tcPr>
            <w:tcW w:w="10205" w:type="dxa"/>
            <w:shd w:val="clear" w:color="auto" w:fill="F2F2F2" w:themeFill="background1" w:themeFillShade="F2"/>
            <w:vAlign w:val="center"/>
          </w:tcPr>
          <w:p w14:paraId="2AF9DFF8" w14:textId="5D56D152" w:rsidR="00960816" w:rsidRPr="00036ACE" w:rsidRDefault="00960816" w:rsidP="00960816">
            <w:pPr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Diga, ¿por qué es pertinente el apoyar su formación en la modalidad pretendida?</w:t>
            </w:r>
          </w:p>
        </w:tc>
      </w:tr>
      <w:tr w:rsidR="00960816" w:rsidRPr="000E3710" w14:paraId="4AEC75F1" w14:textId="77777777" w:rsidTr="00755424">
        <w:trPr>
          <w:trHeight w:val="2160"/>
        </w:trPr>
        <w:tc>
          <w:tcPr>
            <w:tcW w:w="10205" w:type="dxa"/>
            <w:vAlign w:val="center"/>
          </w:tcPr>
          <w:p w14:paraId="7F967AA8" w14:textId="6DDA6A67" w:rsidR="00960816" w:rsidRPr="00036ACE" w:rsidRDefault="00960816" w:rsidP="00960816">
            <w:pPr>
              <w:rPr>
                <w:sz w:val="18"/>
                <w:szCs w:val="18"/>
              </w:rPr>
            </w:pPr>
          </w:p>
        </w:tc>
      </w:tr>
      <w:tr w:rsidR="00960816" w:rsidRPr="000E3710" w14:paraId="13F628AC" w14:textId="77777777" w:rsidTr="00960816">
        <w:trPr>
          <w:trHeight w:val="425"/>
        </w:trPr>
        <w:tc>
          <w:tcPr>
            <w:tcW w:w="10205" w:type="dxa"/>
            <w:shd w:val="clear" w:color="auto" w:fill="F2F2F2" w:themeFill="background1" w:themeFillShade="F2"/>
            <w:vAlign w:val="center"/>
          </w:tcPr>
          <w:p w14:paraId="731F5469" w14:textId="126B597D" w:rsidR="00960816" w:rsidRPr="00036ACE" w:rsidRDefault="00960816" w:rsidP="00960816">
            <w:pPr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Planes de trabajo después de terminar sus estudios</w:t>
            </w:r>
          </w:p>
        </w:tc>
      </w:tr>
      <w:tr w:rsidR="00960816" w:rsidRPr="000E3710" w14:paraId="3486E0C5" w14:textId="77777777" w:rsidTr="00755424">
        <w:trPr>
          <w:trHeight w:val="2160"/>
        </w:trPr>
        <w:tc>
          <w:tcPr>
            <w:tcW w:w="10205" w:type="dxa"/>
            <w:vAlign w:val="center"/>
          </w:tcPr>
          <w:p w14:paraId="40025515" w14:textId="6F30DAEA" w:rsidR="00960816" w:rsidRPr="00036ACE" w:rsidRDefault="00960816" w:rsidP="00960816">
            <w:pPr>
              <w:rPr>
                <w:sz w:val="18"/>
                <w:szCs w:val="18"/>
              </w:rPr>
            </w:pPr>
          </w:p>
        </w:tc>
      </w:tr>
      <w:tr w:rsidR="00960816" w:rsidRPr="000E3710" w14:paraId="6C469EC1" w14:textId="77777777" w:rsidTr="00960816">
        <w:trPr>
          <w:trHeight w:val="425"/>
        </w:trPr>
        <w:tc>
          <w:tcPr>
            <w:tcW w:w="10205" w:type="dxa"/>
            <w:shd w:val="clear" w:color="auto" w:fill="F2F2F2" w:themeFill="background1" w:themeFillShade="F2"/>
            <w:vAlign w:val="center"/>
          </w:tcPr>
          <w:p w14:paraId="32150AA8" w14:textId="76A8BE17" w:rsidR="00960816" w:rsidRPr="00036ACE" w:rsidRDefault="00960816" w:rsidP="00960816">
            <w:pPr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Fundamente las ventajas de esta institución y programa sobre la oferta educativa en Aguascalientes</w:t>
            </w:r>
          </w:p>
        </w:tc>
      </w:tr>
      <w:tr w:rsidR="00960816" w:rsidRPr="000E3710" w14:paraId="070B58F4" w14:textId="77777777" w:rsidTr="00755424">
        <w:trPr>
          <w:trHeight w:val="2160"/>
        </w:trPr>
        <w:tc>
          <w:tcPr>
            <w:tcW w:w="10205" w:type="dxa"/>
            <w:vAlign w:val="center"/>
          </w:tcPr>
          <w:p w14:paraId="5F3B752E" w14:textId="404B399F" w:rsidR="00960816" w:rsidRPr="00036ACE" w:rsidRDefault="00960816" w:rsidP="00960816">
            <w:pPr>
              <w:rPr>
                <w:sz w:val="18"/>
                <w:szCs w:val="18"/>
              </w:rPr>
            </w:pPr>
          </w:p>
        </w:tc>
      </w:tr>
    </w:tbl>
    <w:p w14:paraId="2B1F8E73" w14:textId="78669CA2" w:rsidR="00755424" w:rsidRDefault="00755424">
      <w:pPr>
        <w:rPr>
          <w:sz w:val="20"/>
          <w:szCs w:val="20"/>
        </w:rPr>
      </w:pPr>
    </w:p>
    <w:p w14:paraId="1393DD1A" w14:textId="77777777" w:rsidR="00755424" w:rsidRDefault="00755424">
      <w:pPr>
        <w:widowControl/>
        <w:autoSpaceDE/>
        <w:autoSpaceDN/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7385D77" w14:textId="77777777" w:rsidR="000E3710" w:rsidRDefault="000E3710">
      <w:pPr>
        <w:rPr>
          <w:sz w:val="20"/>
          <w:szCs w:val="20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736E90" w:rsidRPr="00960816" w14:paraId="1369DC53" w14:textId="77777777" w:rsidTr="007F137F">
        <w:trPr>
          <w:trHeight w:val="567"/>
        </w:trPr>
        <w:tc>
          <w:tcPr>
            <w:tcW w:w="10205" w:type="dxa"/>
            <w:shd w:val="clear" w:color="auto" w:fill="1F3864" w:themeFill="accent1" w:themeFillShade="80"/>
            <w:vAlign w:val="center"/>
          </w:tcPr>
          <w:p w14:paraId="47D3622B" w14:textId="2615DCA3" w:rsidR="00736E90" w:rsidRPr="00960816" w:rsidRDefault="00736E90" w:rsidP="007F137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</w:t>
            </w:r>
            <w:r w:rsidR="00E63C2F">
              <w:rPr>
                <w:b/>
                <w:bCs/>
                <w:color w:val="FFFFFF" w:themeColor="background1"/>
                <w:sz w:val="24"/>
                <w:szCs w:val="24"/>
              </w:rPr>
              <w:t>A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NIFIESTO DEL SOLICITANTE</w:t>
            </w:r>
          </w:p>
        </w:tc>
      </w:tr>
      <w:tr w:rsidR="00736E90" w:rsidRPr="000E3710" w14:paraId="394FD629" w14:textId="77777777" w:rsidTr="007F137F">
        <w:trPr>
          <w:trHeight w:val="425"/>
        </w:trPr>
        <w:sdt>
          <w:sdtPr>
            <w:rPr>
              <w:sz w:val="18"/>
              <w:szCs w:val="18"/>
            </w:rPr>
            <w:id w:val="-470285347"/>
            <w:placeholder>
              <w:docPart w:val="6E37C09150504325A812BE2AC301DB95"/>
            </w:placeholder>
            <w:showingPlcHdr/>
            <w:date>
              <w:dateFormat w:val="dddd, d' de 'MMMM' de '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10205" w:type="dxa"/>
                <w:shd w:val="clear" w:color="auto" w:fill="F2F2F2" w:themeFill="background1" w:themeFillShade="F2"/>
                <w:vAlign w:val="center"/>
              </w:tcPr>
              <w:p w14:paraId="5F361851" w14:textId="474D315A" w:rsidR="00736E90" w:rsidRPr="00736E90" w:rsidRDefault="00736E90" w:rsidP="00E63C2F">
                <w:pPr>
                  <w:jc w:val="right"/>
                  <w:rPr>
                    <w:sz w:val="18"/>
                    <w:szCs w:val="18"/>
                  </w:rPr>
                </w:pPr>
                <w:r w:rsidRPr="00736E90">
                  <w:rPr>
                    <w:rStyle w:val="PlaceholderText"/>
                    <w:sz w:val="18"/>
                    <w:szCs w:val="18"/>
                  </w:rPr>
                  <w:t>Haga clic aquí o pulse para escribir una fecha.</w:t>
                </w:r>
              </w:p>
            </w:tc>
          </w:sdtContent>
        </w:sdt>
      </w:tr>
      <w:tr w:rsidR="00736E90" w:rsidRPr="000E3710" w14:paraId="6BC16F85" w14:textId="77777777" w:rsidTr="00736E90">
        <w:trPr>
          <w:trHeight w:val="425"/>
        </w:trPr>
        <w:tc>
          <w:tcPr>
            <w:tcW w:w="10205" w:type="dxa"/>
            <w:shd w:val="clear" w:color="auto" w:fill="auto"/>
            <w:vAlign w:val="center"/>
          </w:tcPr>
          <w:p w14:paraId="4AC9789E" w14:textId="77777777" w:rsidR="00736E90" w:rsidRDefault="00736E90" w:rsidP="00736E90">
            <w:pPr>
              <w:rPr>
                <w:sz w:val="18"/>
                <w:szCs w:val="18"/>
              </w:rPr>
            </w:pPr>
          </w:p>
          <w:p w14:paraId="4E01DA73" w14:textId="0126DBC3" w:rsidR="00736E90" w:rsidRPr="00736E90" w:rsidRDefault="00736E90" w:rsidP="00736E90">
            <w:pPr>
              <w:rPr>
                <w:sz w:val="18"/>
                <w:szCs w:val="18"/>
              </w:rPr>
            </w:pPr>
            <w:r w:rsidRPr="00CF0E10">
              <w:rPr>
                <w:b/>
                <w:bCs/>
                <w:sz w:val="18"/>
                <w:szCs w:val="18"/>
              </w:rPr>
              <w:t>INSTITUTO PARA EL DESARROLLO DE LA SOCIEDAD DEL CONOCIMIENTO DEL ESTADO DE AGUASCALIENTES</w:t>
            </w:r>
            <w:r w:rsidRPr="00736E90">
              <w:rPr>
                <w:sz w:val="18"/>
                <w:szCs w:val="18"/>
              </w:rPr>
              <w:t>.</w:t>
            </w:r>
          </w:p>
          <w:p w14:paraId="30CCBC1B" w14:textId="629953DF" w:rsidR="00736E90" w:rsidRPr="00CF0E10" w:rsidRDefault="00736E90" w:rsidP="00736E90">
            <w:pPr>
              <w:rPr>
                <w:b/>
                <w:bCs/>
                <w:sz w:val="18"/>
                <w:szCs w:val="18"/>
              </w:rPr>
            </w:pPr>
            <w:r w:rsidRPr="00CF0E10">
              <w:rPr>
                <w:b/>
                <w:bCs/>
                <w:sz w:val="18"/>
                <w:szCs w:val="18"/>
              </w:rPr>
              <w:t>PRESENTE</w:t>
            </w:r>
          </w:p>
          <w:p w14:paraId="39591A1F" w14:textId="77777777" w:rsidR="00736E90" w:rsidRPr="00736E90" w:rsidRDefault="00736E90" w:rsidP="00736E90">
            <w:pPr>
              <w:rPr>
                <w:sz w:val="18"/>
                <w:szCs w:val="18"/>
              </w:rPr>
            </w:pPr>
          </w:p>
          <w:p w14:paraId="2A4BE796" w14:textId="5B0EF471" w:rsidR="00736E90" w:rsidRPr="00CF0E10" w:rsidRDefault="00736E90" w:rsidP="00736E90">
            <w:pPr>
              <w:rPr>
                <w:b/>
                <w:sz w:val="18"/>
                <w:szCs w:val="18"/>
              </w:rPr>
            </w:pPr>
            <w:r w:rsidRPr="00736E90">
              <w:rPr>
                <w:sz w:val="18"/>
                <w:szCs w:val="18"/>
              </w:rPr>
              <w:t xml:space="preserve">Con relación a mi solicitud de </w:t>
            </w:r>
            <w:r w:rsidR="00A27BB8">
              <w:rPr>
                <w:sz w:val="18"/>
                <w:szCs w:val="18"/>
              </w:rPr>
              <w:t>apoyo para el Programa de Fomento a talentos 2022</w:t>
            </w:r>
            <w:r w:rsidRPr="00CF0E10">
              <w:rPr>
                <w:b/>
                <w:sz w:val="18"/>
                <w:szCs w:val="18"/>
              </w:rPr>
              <w:t xml:space="preserve"> emitida por el IDSCEA.</w:t>
            </w:r>
          </w:p>
          <w:p w14:paraId="3D00348B" w14:textId="77777777" w:rsidR="00736E90" w:rsidRPr="00736E90" w:rsidRDefault="00736E90" w:rsidP="00736E90">
            <w:pPr>
              <w:rPr>
                <w:sz w:val="18"/>
                <w:szCs w:val="18"/>
              </w:rPr>
            </w:pPr>
          </w:p>
          <w:p w14:paraId="4BEC842C" w14:textId="1CFC84F5" w:rsidR="00736E90" w:rsidRPr="00736E90" w:rsidRDefault="00736E90" w:rsidP="00736E90">
            <w:pPr>
              <w:rPr>
                <w:bCs/>
                <w:sz w:val="18"/>
                <w:szCs w:val="18"/>
              </w:rPr>
            </w:pPr>
            <w:r w:rsidRPr="00736E90">
              <w:rPr>
                <w:sz w:val="18"/>
                <w:szCs w:val="18"/>
              </w:rPr>
              <w:t xml:space="preserve">Mi obligación y apego a las bases y condiciones de la </w:t>
            </w:r>
            <w:r w:rsidR="000D42C0">
              <w:rPr>
                <w:sz w:val="18"/>
                <w:szCs w:val="18"/>
              </w:rPr>
              <w:t xml:space="preserve">modalidad de becas por </w:t>
            </w:r>
            <w:r w:rsidRPr="00736E90">
              <w:rPr>
                <w:sz w:val="18"/>
                <w:szCs w:val="18"/>
              </w:rPr>
              <w:t xml:space="preserve">convocatoria </w:t>
            </w:r>
            <w:r w:rsidR="00E63C2F" w:rsidRPr="00E63C2F">
              <w:rPr>
                <w:b/>
                <w:bCs/>
                <w:sz w:val="18"/>
                <w:szCs w:val="18"/>
              </w:rPr>
              <w:t>apoyo</w:t>
            </w:r>
            <w:r w:rsidRPr="00CF0E10">
              <w:rPr>
                <w:b/>
                <w:sz w:val="18"/>
                <w:szCs w:val="18"/>
              </w:rPr>
              <w:t xml:space="preserve"> para posgrados y especialidades</w:t>
            </w:r>
            <w:r w:rsidR="000D42C0">
              <w:rPr>
                <w:b/>
                <w:sz w:val="18"/>
                <w:szCs w:val="18"/>
              </w:rPr>
              <w:t xml:space="preserve"> y/o </w:t>
            </w:r>
            <w:proofErr w:type="spellStart"/>
            <w:r w:rsidR="000D42C0">
              <w:rPr>
                <w:b/>
                <w:sz w:val="18"/>
                <w:szCs w:val="18"/>
              </w:rPr>
              <w:t>T</w:t>
            </w:r>
            <w:r w:rsidR="00F9505A">
              <w:rPr>
                <w:b/>
                <w:sz w:val="18"/>
                <w:szCs w:val="18"/>
              </w:rPr>
              <w:t>S</w:t>
            </w:r>
            <w:r w:rsidR="000D42C0">
              <w:rPr>
                <w:b/>
                <w:sz w:val="18"/>
                <w:szCs w:val="18"/>
              </w:rPr>
              <w:t>u</w:t>
            </w:r>
            <w:proofErr w:type="spellEnd"/>
            <w:r w:rsidR="000D42C0">
              <w:rPr>
                <w:b/>
                <w:sz w:val="18"/>
                <w:szCs w:val="18"/>
              </w:rPr>
              <w:t>, Licenciaturas</w:t>
            </w:r>
            <w:r w:rsidR="00C255D1">
              <w:rPr>
                <w:b/>
                <w:sz w:val="18"/>
                <w:szCs w:val="18"/>
              </w:rPr>
              <w:t xml:space="preserve"> e </w:t>
            </w:r>
            <w:r w:rsidR="00F9505A">
              <w:rPr>
                <w:b/>
                <w:sz w:val="18"/>
                <w:szCs w:val="18"/>
              </w:rPr>
              <w:t>Ingenierías</w:t>
            </w:r>
            <w:r w:rsidRPr="00CF0E10">
              <w:rPr>
                <w:b/>
                <w:sz w:val="18"/>
                <w:szCs w:val="18"/>
              </w:rPr>
              <w:t xml:space="preserve"> IDSCEA 202</w:t>
            </w:r>
            <w:r w:rsidR="00A27BB8">
              <w:rPr>
                <w:b/>
                <w:sz w:val="18"/>
                <w:szCs w:val="18"/>
              </w:rPr>
              <w:t>2</w:t>
            </w:r>
            <w:r w:rsidRPr="00CF0E10">
              <w:rPr>
                <w:b/>
                <w:sz w:val="18"/>
                <w:szCs w:val="18"/>
              </w:rPr>
              <w:t>.</w:t>
            </w:r>
          </w:p>
          <w:p w14:paraId="4B97775B" w14:textId="77777777" w:rsidR="00736E90" w:rsidRPr="00736E90" w:rsidRDefault="00736E90" w:rsidP="00736E90">
            <w:pPr>
              <w:rPr>
                <w:rFonts w:ascii="Times New Roman"/>
                <w:bCs/>
                <w:sz w:val="18"/>
                <w:szCs w:val="18"/>
              </w:rPr>
            </w:pPr>
          </w:p>
          <w:p w14:paraId="0CCAC311" w14:textId="77777777" w:rsidR="00736E90" w:rsidRPr="00736E90" w:rsidRDefault="00736E90" w:rsidP="00736E90">
            <w:pPr>
              <w:rPr>
                <w:sz w:val="18"/>
                <w:szCs w:val="18"/>
              </w:rPr>
            </w:pPr>
          </w:p>
          <w:p w14:paraId="59AA10F5" w14:textId="77777777" w:rsidR="00736E90" w:rsidRPr="00736E90" w:rsidRDefault="00736E90" w:rsidP="00736E90">
            <w:pPr>
              <w:rPr>
                <w:sz w:val="18"/>
                <w:szCs w:val="18"/>
              </w:rPr>
            </w:pPr>
            <w:r w:rsidRPr="00736E90">
              <w:rPr>
                <w:sz w:val="18"/>
                <w:szCs w:val="18"/>
              </w:rPr>
              <w:t xml:space="preserve">1.Si se encuentra falsedad en la información que manifiesto en mi solicitud, ésta podrá ser </w:t>
            </w:r>
            <w:r w:rsidRPr="00894149">
              <w:rPr>
                <w:b/>
                <w:bCs/>
                <w:sz w:val="18"/>
                <w:szCs w:val="18"/>
              </w:rPr>
              <w:t>CANCELADA INMEDIATAMENTE POR EL COMITÉ DEL PROGRAMA DE FOMENTO A TALENTOS</w:t>
            </w:r>
            <w:r w:rsidRPr="00736E90">
              <w:rPr>
                <w:sz w:val="18"/>
                <w:szCs w:val="18"/>
              </w:rPr>
              <w:t xml:space="preserve"> y quedaré inhabilitado(a) para participar en convocatorias</w:t>
            </w:r>
            <w:r w:rsidRPr="00736E90">
              <w:rPr>
                <w:spacing w:val="6"/>
                <w:sz w:val="18"/>
                <w:szCs w:val="18"/>
              </w:rPr>
              <w:t xml:space="preserve"> </w:t>
            </w:r>
            <w:r w:rsidRPr="00736E90">
              <w:rPr>
                <w:spacing w:val="-3"/>
                <w:sz w:val="18"/>
                <w:szCs w:val="18"/>
              </w:rPr>
              <w:t>futuras.</w:t>
            </w:r>
          </w:p>
          <w:p w14:paraId="3BCB314E" w14:textId="531F159B" w:rsidR="00736E90" w:rsidRPr="00373504" w:rsidRDefault="00736E90" w:rsidP="00736E90">
            <w:pPr>
              <w:rPr>
                <w:sz w:val="18"/>
                <w:szCs w:val="18"/>
              </w:rPr>
            </w:pPr>
            <w:r w:rsidRPr="00736E90">
              <w:rPr>
                <w:color w:val="000000" w:themeColor="text1"/>
                <w:sz w:val="18"/>
                <w:szCs w:val="18"/>
              </w:rPr>
              <w:t>2.Con la entrega de mi documentación, participo en un concurso, donde el fallo será inapelable.</w:t>
            </w:r>
          </w:p>
          <w:p w14:paraId="1BF0EDDE" w14:textId="6A8CBE70" w:rsidR="00736E90" w:rsidRPr="00373504" w:rsidRDefault="00736E90" w:rsidP="00736E90">
            <w:pPr>
              <w:rPr>
                <w:color w:val="000000" w:themeColor="text1"/>
                <w:sz w:val="18"/>
                <w:szCs w:val="18"/>
              </w:rPr>
            </w:pPr>
            <w:r w:rsidRPr="00736E90">
              <w:rPr>
                <w:color w:val="000000" w:themeColor="text1"/>
                <w:sz w:val="18"/>
                <w:szCs w:val="18"/>
              </w:rPr>
              <w:t xml:space="preserve">3.Concursar únicamente por </w:t>
            </w:r>
            <w:proofErr w:type="gramStart"/>
            <w:r w:rsidRPr="00736E90">
              <w:rPr>
                <w:color w:val="000000" w:themeColor="text1"/>
                <w:sz w:val="18"/>
                <w:szCs w:val="18"/>
              </w:rPr>
              <w:t>los programa</w:t>
            </w:r>
            <w:proofErr w:type="gramEnd"/>
            <w:r w:rsidRPr="00736E90">
              <w:rPr>
                <w:color w:val="000000" w:themeColor="text1"/>
                <w:sz w:val="18"/>
                <w:szCs w:val="18"/>
              </w:rPr>
              <w:t xml:space="preserve">(s) solicitado(s) referentes a la Ciencia Tecnología e innovación. </w:t>
            </w:r>
          </w:p>
          <w:p w14:paraId="71BD3304" w14:textId="3472B471" w:rsidR="00736E90" w:rsidRPr="00373504" w:rsidRDefault="00736E90" w:rsidP="00736E90">
            <w:pPr>
              <w:rPr>
                <w:color w:val="000000" w:themeColor="text1"/>
                <w:sz w:val="18"/>
                <w:szCs w:val="18"/>
              </w:rPr>
            </w:pPr>
            <w:r w:rsidRPr="00736E90">
              <w:rPr>
                <w:sz w:val="18"/>
                <w:szCs w:val="18"/>
              </w:rPr>
              <w:t xml:space="preserve">4.En su caso, si obtengo en </w:t>
            </w:r>
            <w:r w:rsidRPr="00894149">
              <w:rPr>
                <w:b/>
                <w:bCs/>
                <w:sz w:val="18"/>
                <w:szCs w:val="18"/>
              </w:rPr>
              <w:t>beneficio DEBO REALIZAR UN CONVENIO</w:t>
            </w:r>
            <w:r w:rsidR="009C300A">
              <w:rPr>
                <w:b/>
                <w:bCs/>
                <w:sz w:val="18"/>
                <w:szCs w:val="18"/>
              </w:rPr>
              <w:t xml:space="preserve"> DE ASIGNACIÓN</w:t>
            </w:r>
            <w:r w:rsidRPr="00894149">
              <w:rPr>
                <w:b/>
                <w:bCs/>
                <w:sz w:val="18"/>
                <w:szCs w:val="18"/>
              </w:rPr>
              <w:t xml:space="preserve"> CON IDSCEA, PARA EFECTO DE QUE REALICE EL PAGO CORRESPONDIENTE A MI BECA; EN CASO CONTRARIO, DE NO ACUDIR A LAS OFICINAS DE BECAS DESPUES DE CONOCER LOS RESULTADOS Y AGENDAR CITA, SE CANCELARÁ A UN DETERMINADO TIEMPO</w:t>
            </w:r>
            <w:r w:rsidRPr="00736E90">
              <w:rPr>
                <w:sz w:val="18"/>
                <w:szCs w:val="18"/>
              </w:rPr>
              <w:t>.</w:t>
            </w:r>
          </w:p>
          <w:p w14:paraId="025B1353" w14:textId="12DF24D0" w:rsidR="00736E90" w:rsidRDefault="00736E90" w:rsidP="00736E90">
            <w:pPr>
              <w:rPr>
                <w:sz w:val="18"/>
                <w:szCs w:val="18"/>
              </w:rPr>
            </w:pPr>
            <w:r w:rsidRPr="00736E90">
              <w:rPr>
                <w:sz w:val="18"/>
                <w:szCs w:val="18"/>
              </w:rPr>
              <w:t>5.El ingreso de mi expediente se considera propiedad de IDSCEA, de manera tal que dicho organismo no se encuentra obligado a devolverlo o conservarlo para futuras convocatorias.</w:t>
            </w:r>
          </w:p>
          <w:p w14:paraId="690D6AB9" w14:textId="77777777" w:rsidR="00373504" w:rsidRPr="00736E90" w:rsidRDefault="00373504" w:rsidP="00373504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6.Al culminar mis estudios o actividad debo dar los entregables que se establecen en las reglas de operación., titulo y/o constancia de participación o conclusión, asimismo el informe en el formato denominado “Formato FT-ENTREGABLES” para que conforme a lo establecido se cumplan las obligaciones del beneficiado y evitar solicitar el reintegro del recurso.</w:t>
            </w:r>
          </w:p>
          <w:p w14:paraId="1593FAE9" w14:textId="77777777" w:rsidR="00373504" w:rsidRPr="00736E90" w:rsidRDefault="00373504" w:rsidP="00736E90">
            <w:pPr>
              <w:rPr>
                <w:color w:val="000000" w:themeColor="text1"/>
                <w:sz w:val="18"/>
                <w:szCs w:val="18"/>
              </w:rPr>
            </w:pPr>
          </w:p>
          <w:p w14:paraId="427709D8" w14:textId="77777777" w:rsidR="00736E90" w:rsidRDefault="00736E90" w:rsidP="007F137F">
            <w:pPr>
              <w:rPr>
                <w:sz w:val="20"/>
                <w:szCs w:val="20"/>
              </w:rPr>
            </w:pPr>
          </w:p>
        </w:tc>
      </w:tr>
    </w:tbl>
    <w:p w14:paraId="0263C042" w14:textId="550E9482" w:rsidR="00736E90" w:rsidRDefault="00736E90">
      <w:pPr>
        <w:rPr>
          <w:sz w:val="20"/>
          <w:szCs w:val="20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5102"/>
        <w:gridCol w:w="5103"/>
      </w:tblGrid>
      <w:tr w:rsidR="00F7669D" w:rsidRPr="00960816" w14:paraId="2C325E9A" w14:textId="77777777" w:rsidTr="00BA395C">
        <w:trPr>
          <w:trHeight w:val="567"/>
        </w:trPr>
        <w:tc>
          <w:tcPr>
            <w:tcW w:w="5102" w:type="dxa"/>
            <w:shd w:val="clear" w:color="auto" w:fill="1F3864" w:themeFill="accent1" w:themeFillShade="80"/>
            <w:vAlign w:val="center"/>
          </w:tcPr>
          <w:p w14:paraId="32BA9848" w14:textId="2AA16EEF" w:rsidR="00F7669D" w:rsidRPr="00960816" w:rsidRDefault="00F7669D" w:rsidP="007F137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Y FIRMA DEL SOLICITANTE</w:t>
            </w:r>
          </w:p>
        </w:tc>
        <w:tc>
          <w:tcPr>
            <w:tcW w:w="5103" w:type="dxa"/>
            <w:shd w:val="clear" w:color="auto" w:fill="1F3864" w:themeFill="accent1" w:themeFillShade="80"/>
            <w:vAlign w:val="center"/>
          </w:tcPr>
          <w:p w14:paraId="4BAFA3F9" w14:textId="50A77EA1" w:rsidR="00F7669D" w:rsidRPr="00960816" w:rsidRDefault="00F7669D" w:rsidP="007F137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FIRMA DEL DEPARTAMENTO DE BECAS</w:t>
            </w:r>
          </w:p>
        </w:tc>
      </w:tr>
      <w:tr w:rsidR="00F7669D" w:rsidRPr="000E3710" w14:paraId="4D05297B" w14:textId="77777777" w:rsidTr="00F7669D">
        <w:trPr>
          <w:trHeight w:val="1491"/>
        </w:trPr>
        <w:tc>
          <w:tcPr>
            <w:tcW w:w="5102" w:type="dxa"/>
            <w:shd w:val="clear" w:color="auto" w:fill="F2F2F2" w:themeFill="background1" w:themeFillShade="F2"/>
            <w:vAlign w:val="center"/>
          </w:tcPr>
          <w:p w14:paraId="3E5BBF0C" w14:textId="77777777" w:rsidR="00F7669D" w:rsidRPr="000E3710" w:rsidRDefault="00F7669D" w:rsidP="00F766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2363F6F0" w14:textId="13FBCFB3" w:rsidR="00F7669D" w:rsidRPr="000E3710" w:rsidRDefault="00F7669D" w:rsidP="00F7669D">
            <w:pPr>
              <w:jc w:val="center"/>
              <w:rPr>
                <w:sz w:val="20"/>
                <w:szCs w:val="20"/>
              </w:rPr>
            </w:pPr>
          </w:p>
        </w:tc>
      </w:tr>
      <w:tr w:rsidR="00F7669D" w:rsidRPr="000E3710" w14:paraId="07EF55AC" w14:textId="77777777" w:rsidTr="00884065">
        <w:trPr>
          <w:trHeight w:val="425"/>
        </w:trPr>
        <w:tc>
          <w:tcPr>
            <w:tcW w:w="5102" w:type="dxa"/>
            <w:shd w:val="clear" w:color="auto" w:fill="F2F2F2" w:themeFill="background1" w:themeFillShade="F2"/>
            <w:vAlign w:val="center"/>
          </w:tcPr>
          <w:p w14:paraId="12371172" w14:textId="20EE50EB" w:rsidR="00F7669D" w:rsidRPr="00F7669D" w:rsidRDefault="00F7669D" w:rsidP="00F766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65A50CF7" w14:textId="5D550181" w:rsidR="00F7669D" w:rsidRPr="000E3710" w:rsidRDefault="00F7669D" w:rsidP="00F766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IDSCEA</w:t>
            </w:r>
          </w:p>
        </w:tc>
      </w:tr>
    </w:tbl>
    <w:p w14:paraId="0AFD8674" w14:textId="77777777" w:rsidR="00F7669D" w:rsidRDefault="00F7669D" w:rsidP="00F7669D">
      <w:pPr>
        <w:rPr>
          <w:b/>
          <w:bCs/>
          <w:sz w:val="20"/>
          <w:szCs w:val="20"/>
        </w:rPr>
      </w:pPr>
      <w:bookmarkStart w:id="1" w:name="_Hlk79994795"/>
    </w:p>
    <w:p w14:paraId="2E03F996" w14:textId="77777777" w:rsidR="00373504" w:rsidRPr="00373504" w:rsidRDefault="00373504" w:rsidP="00373504">
      <w:pPr>
        <w:rPr>
          <w:b/>
          <w:bCs/>
          <w:sz w:val="16"/>
          <w:szCs w:val="16"/>
          <w:u w:val="single"/>
        </w:rPr>
      </w:pPr>
      <w:r w:rsidRPr="00373504">
        <w:rPr>
          <w:b/>
          <w:bCs/>
          <w:sz w:val="16"/>
          <w:szCs w:val="16"/>
          <w:u w:val="single"/>
        </w:rPr>
        <w:t>SOLAMENTE SERÁN ACEPTADAS LAS SOLICITUDES DEBIDAMENTE LLENADAS EN COMPUTADORA Y FIRMADAS EN TINTA AZUL (EN CASO DE SER MENOR EL PADRE O TUTOR TAMBIÉN DEBERÁ FIRMAR).</w:t>
      </w:r>
    </w:p>
    <w:p w14:paraId="37BECE7A" w14:textId="77777777" w:rsidR="00373504" w:rsidRDefault="00373504" w:rsidP="00A37423">
      <w:pPr>
        <w:jc w:val="right"/>
        <w:rPr>
          <w:b/>
          <w:bCs/>
          <w:sz w:val="20"/>
          <w:szCs w:val="20"/>
        </w:rPr>
      </w:pPr>
    </w:p>
    <w:p w14:paraId="11820550" w14:textId="77777777" w:rsidR="00373504" w:rsidRDefault="00373504" w:rsidP="00755424">
      <w:pPr>
        <w:rPr>
          <w:b/>
          <w:bCs/>
          <w:sz w:val="20"/>
          <w:szCs w:val="20"/>
        </w:rPr>
      </w:pPr>
    </w:p>
    <w:p w14:paraId="143A05BB" w14:textId="77777777" w:rsidR="00373504" w:rsidRDefault="00373504" w:rsidP="00373504">
      <w:pPr>
        <w:jc w:val="right"/>
        <w:rPr>
          <w:b/>
          <w:bCs/>
          <w:sz w:val="20"/>
          <w:szCs w:val="20"/>
        </w:rPr>
      </w:pPr>
    </w:p>
    <w:p w14:paraId="3B964865" w14:textId="44127C5E" w:rsidR="00DA3080" w:rsidRPr="00A37423" w:rsidRDefault="00F7669D" w:rsidP="00373504">
      <w:pPr>
        <w:jc w:val="right"/>
        <w:rPr>
          <w:b/>
          <w:bCs/>
          <w:sz w:val="20"/>
          <w:szCs w:val="20"/>
        </w:rPr>
      </w:pPr>
      <w:r w:rsidRPr="00A37423">
        <w:rPr>
          <w:b/>
          <w:bCs/>
          <w:sz w:val="20"/>
          <w:szCs w:val="20"/>
        </w:rPr>
        <w:t>INFORMES Y AYUDA</w:t>
      </w:r>
      <w:r w:rsidR="00A37423" w:rsidRPr="00A37423">
        <w:rPr>
          <w:b/>
          <w:bCs/>
          <w:sz w:val="20"/>
          <w:szCs w:val="20"/>
        </w:rPr>
        <w:t xml:space="preserve"> </w:t>
      </w:r>
      <w:r w:rsidRPr="00A37423">
        <w:rPr>
          <w:b/>
          <w:bCs/>
          <w:sz w:val="20"/>
          <w:szCs w:val="20"/>
        </w:rPr>
        <w:t>CON PREVIA CITA EN:</w:t>
      </w:r>
    </w:p>
    <w:p w14:paraId="2DE50D8E" w14:textId="0A961042" w:rsidR="00A37423" w:rsidRPr="00373504" w:rsidRDefault="00036ACE" w:rsidP="00373504">
      <w:pPr>
        <w:tabs>
          <w:tab w:val="left" w:pos="3152"/>
        </w:tabs>
        <w:jc w:val="right"/>
        <w:rPr>
          <w:sz w:val="20"/>
          <w:szCs w:val="20"/>
        </w:rPr>
      </w:pPr>
      <w:r>
        <w:rPr>
          <w:sz w:val="20"/>
          <w:szCs w:val="20"/>
        </w:rPr>
        <w:tab/>
      </w:r>
      <w:r w:rsidR="00F7669D" w:rsidRPr="00A37423">
        <w:rPr>
          <w:sz w:val="18"/>
          <w:szCs w:val="18"/>
        </w:rPr>
        <w:t>Av. San Miguel s/n, Esq. Av. Aguascalientes</w:t>
      </w:r>
      <w:r w:rsidR="00A37423">
        <w:rPr>
          <w:sz w:val="18"/>
          <w:szCs w:val="18"/>
        </w:rPr>
        <w:t xml:space="preserve"> </w:t>
      </w:r>
      <w:r w:rsidR="00F7669D" w:rsidRPr="00A37423">
        <w:rPr>
          <w:sz w:val="18"/>
          <w:szCs w:val="18"/>
        </w:rPr>
        <w:t>(Museo Descubre)</w:t>
      </w:r>
    </w:p>
    <w:p w14:paraId="0E53DDD1" w14:textId="2A95F7CD" w:rsidR="00F7669D" w:rsidRPr="00A37423" w:rsidRDefault="00F7669D" w:rsidP="00373504">
      <w:pPr>
        <w:jc w:val="right"/>
        <w:rPr>
          <w:sz w:val="18"/>
          <w:szCs w:val="18"/>
        </w:rPr>
      </w:pPr>
      <w:r w:rsidRPr="00A37423">
        <w:rPr>
          <w:sz w:val="18"/>
          <w:szCs w:val="18"/>
        </w:rPr>
        <w:t>Fracc. Jardines del Parque</w:t>
      </w:r>
      <w:r w:rsidR="00A37423">
        <w:rPr>
          <w:sz w:val="18"/>
          <w:szCs w:val="18"/>
        </w:rPr>
        <w:t xml:space="preserve"> / </w:t>
      </w:r>
      <w:r w:rsidRPr="00A37423">
        <w:rPr>
          <w:sz w:val="18"/>
          <w:szCs w:val="18"/>
        </w:rPr>
        <w:t>C.P. 20270</w:t>
      </w:r>
      <w:r w:rsidR="00A37423">
        <w:rPr>
          <w:sz w:val="18"/>
          <w:szCs w:val="18"/>
        </w:rPr>
        <w:t xml:space="preserve"> / </w:t>
      </w:r>
      <w:r w:rsidRPr="00A37423">
        <w:rPr>
          <w:sz w:val="18"/>
          <w:szCs w:val="18"/>
        </w:rPr>
        <w:t xml:space="preserve">Aguascalientes, </w:t>
      </w:r>
      <w:proofErr w:type="spellStart"/>
      <w:r w:rsidRPr="00A37423">
        <w:rPr>
          <w:sz w:val="18"/>
          <w:szCs w:val="18"/>
        </w:rPr>
        <w:t>Ags</w:t>
      </w:r>
      <w:proofErr w:type="spellEnd"/>
      <w:r w:rsidR="00755424">
        <w:rPr>
          <w:sz w:val="18"/>
          <w:szCs w:val="18"/>
        </w:rPr>
        <w:t>.</w:t>
      </w:r>
    </w:p>
    <w:p w14:paraId="42716076" w14:textId="77777777" w:rsidR="00F7669D" w:rsidRPr="00A37423" w:rsidRDefault="00F7669D" w:rsidP="00373504">
      <w:pPr>
        <w:jc w:val="right"/>
        <w:rPr>
          <w:b/>
          <w:bCs/>
          <w:sz w:val="18"/>
          <w:szCs w:val="18"/>
          <w:u w:val="single"/>
        </w:rPr>
      </w:pPr>
      <w:r w:rsidRPr="00A37423">
        <w:rPr>
          <w:b/>
          <w:bCs/>
          <w:sz w:val="18"/>
          <w:szCs w:val="18"/>
          <w:u w:val="single"/>
        </w:rPr>
        <w:t>Dra. Vanessa Campos Ibarra</w:t>
      </w:r>
    </w:p>
    <w:p w14:paraId="72F4BA04" w14:textId="3B5F7103" w:rsidR="00F0246C" w:rsidRDefault="00F7669D" w:rsidP="00373504">
      <w:pPr>
        <w:jc w:val="right"/>
        <w:rPr>
          <w:sz w:val="18"/>
          <w:szCs w:val="18"/>
        </w:rPr>
      </w:pPr>
      <w:r w:rsidRPr="00A37423">
        <w:rPr>
          <w:sz w:val="18"/>
          <w:szCs w:val="18"/>
        </w:rPr>
        <w:t>Tel: 978-03</w:t>
      </w:r>
      <w:r w:rsidR="00A37423">
        <w:rPr>
          <w:sz w:val="18"/>
          <w:szCs w:val="18"/>
        </w:rPr>
        <w:t>-</w:t>
      </w:r>
      <w:r w:rsidRPr="00A37423">
        <w:rPr>
          <w:sz w:val="18"/>
          <w:szCs w:val="18"/>
        </w:rPr>
        <w:t>38, ext. 7109, 7117 y</w:t>
      </w:r>
      <w:r w:rsidR="009C300A" w:rsidRPr="00A37423">
        <w:rPr>
          <w:sz w:val="18"/>
          <w:szCs w:val="18"/>
        </w:rPr>
        <w:t xml:space="preserve"> </w:t>
      </w:r>
      <w:r w:rsidRPr="00A37423">
        <w:rPr>
          <w:sz w:val="18"/>
          <w:szCs w:val="18"/>
        </w:rPr>
        <w:t>7137</w:t>
      </w:r>
      <w:bookmarkEnd w:id="1"/>
    </w:p>
    <w:p w14:paraId="577F4253" w14:textId="77777777" w:rsidR="00F0246C" w:rsidRDefault="00F0246C">
      <w:pPr>
        <w:widowControl/>
        <w:autoSpaceDE/>
        <w:autoSpaceDN/>
        <w:spacing w:after="160" w:line="259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F2283C5" w14:textId="77777777" w:rsidR="00F0246C" w:rsidRDefault="00F0246C" w:rsidP="00F0246C">
      <w:pPr>
        <w:spacing w:line="360" w:lineRule="auto"/>
        <w:rPr>
          <w:lang w:val="es-MX"/>
        </w:rPr>
      </w:pPr>
    </w:p>
    <w:p w14:paraId="7D77DE1B" w14:textId="5BE79A97" w:rsidR="00F0246C" w:rsidRPr="00EF1573" w:rsidRDefault="00F0246C" w:rsidP="00F0246C">
      <w:pPr>
        <w:spacing w:line="360" w:lineRule="auto"/>
        <w:rPr>
          <w:lang w:val="es-MX"/>
        </w:rPr>
      </w:pPr>
      <w:r w:rsidRPr="00EF1573">
        <w:rPr>
          <w:lang w:val="es-MX"/>
        </w:rPr>
        <w:t xml:space="preserve">Formato para </w:t>
      </w:r>
      <w:r w:rsidRPr="001A4AA7">
        <w:rPr>
          <w:b/>
          <w:bCs/>
          <w:u w:val="single"/>
        </w:rPr>
        <w:t>descripción</w:t>
      </w:r>
      <w:r w:rsidRPr="00EF1573">
        <w:t xml:space="preserve"> del proyecto de investigación y/o de estudio que determine el impacto y la innovación científica- tecnológica en el </w:t>
      </w:r>
      <w:r>
        <w:t>E</w:t>
      </w:r>
      <w:r w:rsidRPr="00EF1573">
        <w:t>stado para la convocatoria de posgrados y especialidades escolarizadas IDSCEA 202</w:t>
      </w:r>
      <w:r>
        <w:t>2</w:t>
      </w:r>
      <w:r w:rsidRPr="00EF1573">
        <w:t>.</w:t>
      </w:r>
    </w:p>
    <w:p w14:paraId="7A90BF1F" w14:textId="77777777" w:rsidR="00F0246C" w:rsidRPr="00EF1573" w:rsidRDefault="00F0246C" w:rsidP="00F0246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</w:tblGrid>
      <w:tr w:rsidR="00F0246C" w:rsidRPr="00EF1573" w14:paraId="2641AAEA" w14:textId="77777777" w:rsidTr="002E7EBE">
        <w:trPr>
          <w:trHeight w:val="1324"/>
          <w:jc w:val="center"/>
        </w:trPr>
        <w:tc>
          <w:tcPr>
            <w:tcW w:w="9072" w:type="dxa"/>
            <w:shd w:val="clear" w:color="auto" w:fill="1F3864" w:themeFill="accent1" w:themeFillShade="80"/>
            <w:vAlign w:val="center"/>
          </w:tcPr>
          <w:p w14:paraId="1E00F848" w14:textId="77777777" w:rsidR="00F0246C" w:rsidRPr="003C2059" w:rsidRDefault="00F0246C" w:rsidP="002E7EBE">
            <w:pPr>
              <w:spacing w:line="276" w:lineRule="auto"/>
              <w:rPr>
                <w:i/>
                <w:iCs/>
              </w:rPr>
            </w:pPr>
            <w:r w:rsidRPr="003C2059">
              <w:rPr>
                <w:i/>
                <w:iCs/>
                <w:color w:val="FFFFFF" w:themeColor="background1"/>
              </w:rPr>
              <w:t xml:space="preserve">Favor de describir el proyecto de investigación o estudio que pretende realizar, así como el impacto o beneficios para el Estado. (Es muy importante la presente información para presentar su </w:t>
            </w:r>
            <w:r>
              <w:rPr>
                <w:i/>
                <w:iCs/>
                <w:color w:val="FFFFFF" w:themeColor="background1"/>
              </w:rPr>
              <w:t>solicitud</w:t>
            </w:r>
            <w:r w:rsidRPr="003C2059">
              <w:rPr>
                <w:i/>
                <w:iCs/>
                <w:color w:val="FFFFFF" w:themeColor="background1"/>
              </w:rPr>
              <w:t xml:space="preserve"> al comité de evaluación).</w:t>
            </w:r>
          </w:p>
        </w:tc>
      </w:tr>
      <w:tr w:rsidR="00F0246C" w:rsidRPr="00EF1573" w14:paraId="6EC71C04" w14:textId="77777777" w:rsidTr="002E7EBE">
        <w:trPr>
          <w:trHeight w:val="567"/>
          <w:jc w:val="center"/>
        </w:trPr>
        <w:tc>
          <w:tcPr>
            <w:tcW w:w="9072" w:type="dxa"/>
            <w:shd w:val="clear" w:color="auto" w:fill="F2F2F2" w:themeFill="background1" w:themeFillShade="F2"/>
            <w:vAlign w:val="center"/>
          </w:tcPr>
          <w:p w14:paraId="404694CC" w14:textId="77777777" w:rsidR="00F0246C" w:rsidRPr="00147DE9" w:rsidRDefault="00F0246C" w:rsidP="002E7EBE">
            <w:pPr>
              <w:rPr>
                <w:b/>
                <w:bCs/>
              </w:rPr>
            </w:pPr>
            <w:r w:rsidRPr="00147DE9">
              <w:rPr>
                <w:b/>
                <w:bCs/>
              </w:rPr>
              <w:t>Nombre del proyecto de investigación o estudios:</w:t>
            </w:r>
          </w:p>
        </w:tc>
      </w:tr>
      <w:tr w:rsidR="00F0246C" w:rsidRPr="00EF1573" w14:paraId="4EC292C0" w14:textId="77777777" w:rsidTr="00755424">
        <w:trPr>
          <w:trHeight w:val="1440"/>
          <w:jc w:val="center"/>
        </w:trPr>
        <w:tc>
          <w:tcPr>
            <w:tcW w:w="9072" w:type="dxa"/>
            <w:vAlign w:val="center"/>
          </w:tcPr>
          <w:p w14:paraId="678AB159" w14:textId="4C2A806B" w:rsidR="00F0246C" w:rsidRPr="00147DE9" w:rsidRDefault="00F0246C" w:rsidP="002E7EBE">
            <w:pPr>
              <w:rPr>
                <w:sz w:val="20"/>
                <w:szCs w:val="20"/>
              </w:rPr>
            </w:pPr>
          </w:p>
        </w:tc>
      </w:tr>
      <w:tr w:rsidR="00F0246C" w:rsidRPr="00EF1573" w14:paraId="11FD70EF" w14:textId="77777777" w:rsidTr="002E7EBE">
        <w:trPr>
          <w:trHeight w:val="567"/>
          <w:jc w:val="center"/>
        </w:trPr>
        <w:tc>
          <w:tcPr>
            <w:tcW w:w="9072" w:type="dxa"/>
            <w:shd w:val="clear" w:color="auto" w:fill="F2F2F2" w:themeFill="background1" w:themeFillShade="F2"/>
            <w:vAlign w:val="center"/>
          </w:tcPr>
          <w:p w14:paraId="1984AD6A" w14:textId="77777777" w:rsidR="00F0246C" w:rsidRPr="00147DE9" w:rsidRDefault="00F0246C" w:rsidP="002E7EBE">
            <w:pPr>
              <w:rPr>
                <w:b/>
                <w:bCs/>
              </w:rPr>
            </w:pPr>
            <w:r w:rsidRPr="00147DE9">
              <w:rPr>
                <w:b/>
                <w:bCs/>
              </w:rPr>
              <w:t>Descripción y explicación del proyecto de investigación o estudios:</w:t>
            </w:r>
          </w:p>
        </w:tc>
      </w:tr>
      <w:tr w:rsidR="00F0246C" w:rsidRPr="00EF1573" w14:paraId="7DEB7DE3" w14:textId="77777777" w:rsidTr="00755424">
        <w:trPr>
          <w:trHeight w:val="1440"/>
          <w:jc w:val="center"/>
        </w:trPr>
        <w:tc>
          <w:tcPr>
            <w:tcW w:w="9072" w:type="dxa"/>
            <w:vAlign w:val="center"/>
          </w:tcPr>
          <w:p w14:paraId="42E247DB" w14:textId="6F4D0564" w:rsidR="00F0246C" w:rsidRPr="00147DE9" w:rsidRDefault="00F0246C" w:rsidP="002E7EBE">
            <w:pPr>
              <w:rPr>
                <w:sz w:val="20"/>
                <w:szCs w:val="20"/>
              </w:rPr>
            </w:pPr>
          </w:p>
        </w:tc>
      </w:tr>
      <w:tr w:rsidR="00F0246C" w:rsidRPr="00EF1573" w14:paraId="71B92E2C" w14:textId="77777777" w:rsidTr="002E7EBE">
        <w:trPr>
          <w:trHeight w:val="567"/>
          <w:jc w:val="center"/>
        </w:trPr>
        <w:tc>
          <w:tcPr>
            <w:tcW w:w="9072" w:type="dxa"/>
            <w:shd w:val="clear" w:color="auto" w:fill="F2F2F2" w:themeFill="background1" w:themeFillShade="F2"/>
            <w:vAlign w:val="center"/>
          </w:tcPr>
          <w:p w14:paraId="4E496BCB" w14:textId="77777777" w:rsidR="00F0246C" w:rsidRPr="00147DE9" w:rsidRDefault="00F0246C" w:rsidP="002E7EBE">
            <w:pPr>
              <w:rPr>
                <w:b/>
                <w:bCs/>
              </w:rPr>
            </w:pPr>
            <w:r w:rsidRPr="00147DE9">
              <w:rPr>
                <w:b/>
                <w:bCs/>
              </w:rPr>
              <w:t>Impacto:</w:t>
            </w:r>
          </w:p>
        </w:tc>
      </w:tr>
      <w:tr w:rsidR="00F0246C" w:rsidRPr="00EF1573" w14:paraId="2D53F6CE" w14:textId="77777777" w:rsidTr="00755424">
        <w:trPr>
          <w:trHeight w:val="1440"/>
          <w:jc w:val="center"/>
        </w:trPr>
        <w:tc>
          <w:tcPr>
            <w:tcW w:w="9072" w:type="dxa"/>
            <w:vAlign w:val="center"/>
          </w:tcPr>
          <w:p w14:paraId="682D4F9C" w14:textId="7E944990" w:rsidR="00F0246C" w:rsidRPr="00147DE9" w:rsidRDefault="00F0246C" w:rsidP="002E7EBE">
            <w:pPr>
              <w:rPr>
                <w:sz w:val="20"/>
                <w:szCs w:val="20"/>
              </w:rPr>
            </w:pPr>
          </w:p>
        </w:tc>
      </w:tr>
    </w:tbl>
    <w:p w14:paraId="092FFC3B" w14:textId="77777777" w:rsidR="00F0246C" w:rsidRDefault="00F0246C" w:rsidP="00F0246C"/>
    <w:tbl>
      <w:tblPr>
        <w:tblStyle w:val="TableGrid"/>
        <w:tblW w:w="4535" w:type="dxa"/>
        <w:jc w:val="center"/>
        <w:tblLook w:val="04A0" w:firstRow="1" w:lastRow="0" w:firstColumn="1" w:lastColumn="0" w:noHBand="0" w:noVBand="1"/>
      </w:tblPr>
      <w:tblGrid>
        <w:gridCol w:w="4535"/>
      </w:tblGrid>
      <w:tr w:rsidR="00F0246C" w:rsidRPr="00960816" w14:paraId="4A4F104D" w14:textId="77777777" w:rsidTr="002E7EBE">
        <w:trPr>
          <w:trHeight w:val="567"/>
          <w:jc w:val="center"/>
        </w:trPr>
        <w:tc>
          <w:tcPr>
            <w:tcW w:w="4535" w:type="dxa"/>
            <w:shd w:val="clear" w:color="auto" w:fill="1F3864" w:themeFill="accent1" w:themeFillShade="80"/>
            <w:vAlign w:val="center"/>
          </w:tcPr>
          <w:p w14:paraId="10EC0A2D" w14:textId="77777777" w:rsidR="00F0246C" w:rsidRPr="00960816" w:rsidRDefault="00F0246C" w:rsidP="002E7EB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Y FIRMA DEL SOLICITANTE</w:t>
            </w:r>
          </w:p>
        </w:tc>
      </w:tr>
      <w:tr w:rsidR="00F0246C" w:rsidRPr="000E3710" w14:paraId="3A0D73AE" w14:textId="77777777" w:rsidTr="002E7EBE">
        <w:trPr>
          <w:trHeight w:val="1491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56313D67" w14:textId="77777777" w:rsidR="00F0246C" w:rsidRPr="000E3710" w:rsidRDefault="00F0246C" w:rsidP="002E7EBE">
            <w:pPr>
              <w:jc w:val="center"/>
              <w:rPr>
                <w:sz w:val="20"/>
                <w:szCs w:val="20"/>
              </w:rPr>
            </w:pPr>
          </w:p>
        </w:tc>
      </w:tr>
      <w:tr w:rsidR="00F0246C" w:rsidRPr="00F7669D" w14:paraId="1035D89F" w14:textId="77777777" w:rsidTr="002E7EBE">
        <w:trPr>
          <w:trHeight w:val="425"/>
          <w:jc w:val="center"/>
        </w:trPr>
        <w:tc>
          <w:tcPr>
            <w:tcW w:w="4535" w:type="dxa"/>
            <w:shd w:val="clear" w:color="auto" w:fill="F2F2F2" w:themeFill="background1" w:themeFillShade="F2"/>
            <w:vAlign w:val="center"/>
          </w:tcPr>
          <w:p w14:paraId="311BBD31" w14:textId="69A32849" w:rsidR="00F0246C" w:rsidRPr="00147DE9" w:rsidRDefault="00F0246C" w:rsidP="002E7EB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B79C4BE" w14:textId="77777777" w:rsidR="00F0246C" w:rsidRDefault="00F0246C" w:rsidP="00F0246C">
      <w:pPr>
        <w:spacing w:line="360" w:lineRule="auto"/>
        <w:rPr>
          <w:rFonts w:eastAsia="Times New Roman"/>
          <w:lang w:val="es-MX" w:eastAsia="es-ES_tradnl"/>
        </w:rPr>
      </w:pPr>
    </w:p>
    <w:p w14:paraId="7FB6E721" w14:textId="3ADAEB18" w:rsidR="00F0246C" w:rsidRPr="000C5857" w:rsidRDefault="00F0246C" w:rsidP="00F0246C">
      <w:pPr>
        <w:spacing w:line="360" w:lineRule="auto"/>
        <w:rPr>
          <w:rFonts w:eastAsia="Times New Roman"/>
          <w:lang w:val="es-MX" w:eastAsia="es-ES_tradnl"/>
        </w:rPr>
      </w:pPr>
      <w:r w:rsidRPr="000C5857">
        <w:rPr>
          <w:rFonts w:eastAsia="Times New Roman"/>
          <w:lang w:val="es-MX" w:eastAsia="es-ES_tradnl"/>
        </w:rPr>
        <w:t xml:space="preserve">Formato para redactar el </w:t>
      </w:r>
      <w:r w:rsidRPr="00B12F4D">
        <w:rPr>
          <w:rFonts w:eastAsia="Times New Roman"/>
          <w:b/>
          <w:bCs/>
          <w:lang w:val="es-MX" w:eastAsia="es-ES_tradnl"/>
        </w:rPr>
        <w:t>contenido de programa de estudios</w:t>
      </w:r>
      <w:r w:rsidRPr="000C5857">
        <w:rPr>
          <w:rFonts w:eastAsia="Times New Roman"/>
          <w:lang w:val="es-MX" w:eastAsia="es-ES_tradnl"/>
        </w:rPr>
        <w:t xml:space="preserve"> </w:t>
      </w:r>
      <w:r>
        <w:rPr>
          <w:rFonts w:eastAsia="Times New Roman"/>
          <w:lang w:val="es-MX" w:eastAsia="es-ES_tradnl"/>
        </w:rPr>
        <w:t xml:space="preserve">que realiza o realizará para la aplicación de la solicitud </w:t>
      </w:r>
      <w:r w:rsidRPr="000C5857">
        <w:rPr>
          <w:rFonts w:eastAsia="Times New Roman"/>
          <w:lang w:val="es-MX" w:eastAsia="es-ES_tradnl"/>
        </w:rPr>
        <w:t>del programa de fomento a talentos</w:t>
      </w:r>
      <w:r>
        <w:rPr>
          <w:rFonts w:eastAsia="Times New Roman"/>
          <w:lang w:val="es-MX" w:eastAsia="es-ES_tradnl"/>
        </w:rPr>
        <w:t xml:space="preserve"> en la presente convocatoria</w:t>
      </w:r>
      <w:r w:rsidRPr="000C5857">
        <w:rPr>
          <w:rFonts w:eastAsia="Times New Roman"/>
          <w:lang w:val="es-MX" w:eastAsia="es-ES_tradnl"/>
        </w:rPr>
        <w:t>.</w:t>
      </w:r>
    </w:p>
    <w:p w14:paraId="26CDDF98" w14:textId="77777777" w:rsidR="00F0246C" w:rsidRDefault="00F0246C" w:rsidP="00F0246C">
      <w:pPr>
        <w:rPr>
          <w:rFonts w:eastAsia="Times New Roman"/>
          <w:sz w:val="16"/>
          <w:szCs w:val="16"/>
          <w:lang w:val="es-MX" w:eastAsia="es-ES_tradn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 w:rsidR="00F0246C" w14:paraId="12931A26" w14:textId="77777777" w:rsidTr="002E7EBE">
        <w:trPr>
          <w:trHeight w:val="567"/>
        </w:trPr>
        <w:tc>
          <w:tcPr>
            <w:tcW w:w="10205" w:type="dxa"/>
            <w:shd w:val="clear" w:color="auto" w:fill="1F3864" w:themeFill="accent1" w:themeFillShade="80"/>
            <w:vAlign w:val="center"/>
          </w:tcPr>
          <w:p w14:paraId="43078556" w14:textId="77777777" w:rsidR="00F0246C" w:rsidRPr="002D6167" w:rsidRDefault="00F0246C" w:rsidP="002E7EBE">
            <w:pPr>
              <w:jc w:val="center"/>
              <w:rPr>
                <w:b/>
                <w:bCs/>
                <w:sz w:val="20"/>
                <w:szCs w:val="20"/>
              </w:rPr>
            </w:pPr>
            <w:r w:rsidRPr="002D6167">
              <w:rPr>
                <w:rFonts w:eastAsia="Times New Roman"/>
                <w:b/>
                <w:bCs/>
                <w:color w:val="FFFFFF" w:themeColor="background1"/>
                <w:lang w:val="es-MX" w:eastAsia="es-ES_tradnl"/>
              </w:rPr>
              <w:t>OBJETIVO GENERAL DEL PROGRAMA DE ESTUDIOS</w:t>
            </w:r>
          </w:p>
        </w:tc>
      </w:tr>
      <w:tr w:rsidR="00F0246C" w:rsidRPr="000E3710" w14:paraId="41A3B4C2" w14:textId="77777777" w:rsidTr="00401E36">
        <w:trPr>
          <w:trHeight w:val="2880"/>
        </w:trPr>
        <w:tc>
          <w:tcPr>
            <w:tcW w:w="10205" w:type="dxa"/>
            <w:shd w:val="clear" w:color="auto" w:fill="auto"/>
            <w:vAlign w:val="center"/>
          </w:tcPr>
          <w:p w14:paraId="305ED87B" w14:textId="3885243A" w:rsidR="00F0246C" w:rsidRPr="002D6167" w:rsidRDefault="00F0246C" w:rsidP="002E7EBE">
            <w:pPr>
              <w:rPr>
                <w:sz w:val="18"/>
                <w:szCs w:val="18"/>
              </w:rPr>
            </w:pPr>
          </w:p>
        </w:tc>
      </w:tr>
    </w:tbl>
    <w:p w14:paraId="405A5AA8" w14:textId="77777777" w:rsidR="00F0246C" w:rsidRDefault="00F0246C" w:rsidP="00F0246C">
      <w:pPr>
        <w:rPr>
          <w:rFonts w:eastAsia="Times New Roman"/>
          <w:sz w:val="16"/>
          <w:szCs w:val="16"/>
          <w:lang w:val="es-MX" w:eastAsia="es-ES_tradn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949"/>
      </w:tblGrid>
      <w:tr w:rsidR="00F0246C" w14:paraId="7D6D7E61" w14:textId="77777777" w:rsidTr="002E7EBE">
        <w:trPr>
          <w:trHeight w:val="567"/>
        </w:trPr>
        <w:tc>
          <w:tcPr>
            <w:tcW w:w="10205" w:type="dxa"/>
            <w:gridSpan w:val="2"/>
            <w:shd w:val="clear" w:color="auto" w:fill="1F3864" w:themeFill="accent1" w:themeFillShade="80"/>
            <w:vAlign w:val="center"/>
          </w:tcPr>
          <w:p w14:paraId="6554B340" w14:textId="77777777" w:rsidR="00F0246C" w:rsidRPr="002D6167" w:rsidRDefault="00F0246C" w:rsidP="002E7EB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lang w:val="es-MX" w:eastAsia="es-ES_tradnl"/>
              </w:rPr>
              <w:t>DATOS</w:t>
            </w:r>
            <w:r w:rsidRPr="002D6167">
              <w:rPr>
                <w:rFonts w:eastAsia="Times New Roman"/>
                <w:b/>
                <w:bCs/>
                <w:color w:val="FFFFFF" w:themeColor="background1"/>
                <w:lang w:val="es-MX" w:eastAsia="es-ES_tradnl"/>
              </w:rPr>
              <w:t xml:space="preserve"> DEL PROGRAMA DE ESTUDIOS</w:t>
            </w:r>
          </w:p>
        </w:tc>
      </w:tr>
      <w:tr w:rsidR="00F0246C" w:rsidRPr="000E3710" w14:paraId="73279CE5" w14:textId="77777777" w:rsidTr="002E7EBE">
        <w:trPr>
          <w:trHeight w:val="493"/>
        </w:trPr>
        <w:tc>
          <w:tcPr>
            <w:tcW w:w="3256" w:type="dxa"/>
            <w:shd w:val="clear" w:color="auto" w:fill="auto"/>
            <w:vAlign w:val="center"/>
          </w:tcPr>
          <w:p w14:paraId="6C965129" w14:textId="77777777" w:rsidR="00F0246C" w:rsidRPr="008B538B" w:rsidRDefault="00F0246C" w:rsidP="002E7EBE">
            <w:pPr>
              <w:rPr>
                <w:sz w:val="20"/>
                <w:szCs w:val="20"/>
              </w:rPr>
            </w:pPr>
            <w:r w:rsidRPr="008B538B">
              <w:rPr>
                <w:sz w:val="20"/>
                <w:szCs w:val="20"/>
              </w:rPr>
              <w:t>Nombre del programa de estudio</w:t>
            </w:r>
            <w:r>
              <w:rPr>
                <w:sz w:val="20"/>
                <w:szCs w:val="20"/>
              </w:rPr>
              <w:t xml:space="preserve"> que realiza o realizará y para el </w:t>
            </w:r>
            <w:proofErr w:type="spellStart"/>
            <w:r>
              <w:rPr>
                <w:sz w:val="20"/>
                <w:szCs w:val="20"/>
              </w:rPr>
              <w:t>cuál</w:t>
            </w:r>
            <w:proofErr w:type="spellEnd"/>
            <w:r>
              <w:rPr>
                <w:sz w:val="20"/>
                <w:szCs w:val="20"/>
              </w:rPr>
              <w:t xml:space="preserve"> está solicitando el apoyo</w:t>
            </w:r>
          </w:p>
        </w:tc>
        <w:tc>
          <w:tcPr>
            <w:tcW w:w="6949" w:type="dxa"/>
            <w:shd w:val="clear" w:color="auto" w:fill="auto"/>
            <w:vAlign w:val="center"/>
          </w:tcPr>
          <w:p w14:paraId="5DB490E6" w14:textId="7F40AF4E" w:rsidR="00F0246C" w:rsidRPr="00620874" w:rsidRDefault="00F0246C" w:rsidP="002E7EBE">
            <w:pPr>
              <w:rPr>
                <w:sz w:val="20"/>
                <w:szCs w:val="20"/>
              </w:rPr>
            </w:pPr>
          </w:p>
        </w:tc>
      </w:tr>
      <w:tr w:rsidR="00F0246C" w:rsidRPr="000E3710" w14:paraId="086C3E27" w14:textId="77777777" w:rsidTr="002E7EBE">
        <w:trPr>
          <w:trHeight w:val="493"/>
        </w:trPr>
        <w:tc>
          <w:tcPr>
            <w:tcW w:w="3256" w:type="dxa"/>
            <w:shd w:val="clear" w:color="auto" w:fill="auto"/>
            <w:vAlign w:val="center"/>
          </w:tcPr>
          <w:p w14:paraId="51BAF91F" w14:textId="77777777" w:rsidR="00F0246C" w:rsidRPr="008B538B" w:rsidRDefault="00F0246C" w:rsidP="002E7EBE">
            <w:pPr>
              <w:rPr>
                <w:sz w:val="20"/>
                <w:szCs w:val="20"/>
              </w:rPr>
            </w:pPr>
            <w:r w:rsidRPr="008B538B">
              <w:rPr>
                <w:sz w:val="20"/>
                <w:szCs w:val="20"/>
              </w:rPr>
              <w:t>Número de asignaturas y créditos</w:t>
            </w:r>
          </w:p>
        </w:tc>
        <w:tc>
          <w:tcPr>
            <w:tcW w:w="6949" w:type="dxa"/>
            <w:shd w:val="clear" w:color="auto" w:fill="auto"/>
            <w:vAlign w:val="center"/>
          </w:tcPr>
          <w:p w14:paraId="0CF404E3" w14:textId="6274A3BE" w:rsidR="00F0246C" w:rsidRPr="00620874" w:rsidRDefault="00F0246C" w:rsidP="002E7EBE">
            <w:pPr>
              <w:rPr>
                <w:sz w:val="20"/>
                <w:szCs w:val="20"/>
              </w:rPr>
            </w:pPr>
          </w:p>
        </w:tc>
      </w:tr>
      <w:tr w:rsidR="00F0246C" w:rsidRPr="000E3710" w14:paraId="27B18095" w14:textId="77777777" w:rsidTr="002E7EBE">
        <w:trPr>
          <w:trHeight w:val="493"/>
        </w:trPr>
        <w:tc>
          <w:tcPr>
            <w:tcW w:w="3256" w:type="dxa"/>
            <w:shd w:val="clear" w:color="auto" w:fill="auto"/>
            <w:vAlign w:val="center"/>
          </w:tcPr>
          <w:p w14:paraId="3B990ECC" w14:textId="77777777" w:rsidR="00F0246C" w:rsidRPr="008B538B" w:rsidRDefault="00F0246C" w:rsidP="002E7EBE">
            <w:pPr>
              <w:rPr>
                <w:sz w:val="20"/>
                <w:szCs w:val="20"/>
              </w:rPr>
            </w:pPr>
            <w:r w:rsidRPr="008B538B">
              <w:rPr>
                <w:sz w:val="20"/>
                <w:szCs w:val="20"/>
              </w:rPr>
              <w:t>Institución en la que realizará sus estudios o actividades académicas</w:t>
            </w:r>
          </w:p>
        </w:tc>
        <w:tc>
          <w:tcPr>
            <w:tcW w:w="6949" w:type="dxa"/>
            <w:shd w:val="clear" w:color="auto" w:fill="auto"/>
            <w:vAlign w:val="center"/>
          </w:tcPr>
          <w:p w14:paraId="79D97D86" w14:textId="0A328A74" w:rsidR="00F0246C" w:rsidRPr="00620874" w:rsidRDefault="00F0246C" w:rsidP="002E7EBE">
            <w:pPr>
              <w:rPr>
                <w:sz w:val="20"/>
                <w:szCs w:val="20"/>
              </w:rPr>
            </w:pPr>
          </w:p>
        </w:tc>
      </w:tr>
      <w:tr w:rsidR="00F0246C" w:rsidRPr="000E3710" w14:paraId="0544F235" w14:textId="77777777" w:rsidTr="002E7EBE">
        <w:trPr>
          <w:trHeight w:val="493"/>
        </w:trPr>
        <w:tc>
          <w:tcPr>
            <w:tcW w:w="3256" w:type="dxa"/>
            <w:shd w:val="clear" w:color="auto" w:fill="auto"/>
            <w:vAlign w:val="center"/>
          </w:tcPr>
          <w:p w14:paraId="5F9E9431" w14:textId="77777777" w:rsidR="00F0246C" w:rsidRPr="008B538B" w:rsidRDefault="00F0246C" w:rsidP="002E7EBE">
            <w:pPr>
              <w:rPr>
                <w:sz w:val="20"/>
                <w:szCs w:val="20"/>
              </w:rPr>
            </w:pPr>
            <w:r w:rsidRPr="008B538B">
              <w:rPr>
                <w:sz w:val="20"/>
                <w:szCs w:val="20"/>
              </w:rPr>
              <w:t>Área o disciplina en la que realizará sus estudios</w:t>
            </w:r>
          </w:p>
        </w:tc>
        <w:tc>
          <w:tcPr>
            <w:tcW w:w="6949" w:type="dxa"/>
            <w:shd w:val="clear" w:color="auto" w:fill="auto"/>
            <w:vAlign w:val="center"/>
          </w:tcPr>
          <w:p w14:paraId="61A80141" w14:textId="4AFD1F1D" w:rsidR="00F0246C" w:rsidRPr="00620874" w:rsidRDefault="00F0246C" w:rsidP="002E7EBE">
            <w:pPr>
              <w:rPr>
                <w:sz w:val="20"/>
                <w:szCs w:val="20"/>
              </w:rPr>
            </w:pPr>
          </w:p>
        </w:tc>
      </w:tr>
      <w:tr w:rsidR="00F0246C" w:rsidRPr="000E3710" w14:paraId="582B3BC8" w14:textId="77777777" w:rsidTr="002E7EBE">
        <w:trPr>
          <w:trHeight w:val="493"/>
        </w:trPr>
        <w:tc>
          <w:tcPr>
            <w:tcW w:w="3256" w:type="dxa"/>
            <w:shd w:val="clear" w:color="auto" w:fill="auto"/>
            <w:vAlign w:val="center"/>
          </w:tcPr>
          <w:p w14:paraId="410C9BB1" w14:textId="77777777" w:rsidR="00F0246C" w:rsidRPr="008B538B" w:rsidRDefault="00F0246C" w:rsidP="002E7EBE">
            <w:pPr>
              <w:rPr>
                <w:sz w:val="20"/>
                <w:szCs w:val="20"/>
              </w:rPr>
            </w:pPr>
            <w:r w:rsidRPr="008B538B">
              <w:rPr>
                <w:sz w:val="20"/>
                <w:szCs w:val="20"/>
              </w:rPr>
              <w:t>País o estado</w:t>
            </w:r>
          </w:p>
        </w:tc>
        <w:tc>
          <w:tcPr>
            <w:tcW w:w="6949" w:type="dxa"/>
            <w:shd w:val="clear" w:color="auto" w:fill="auto"/>
            <w:vAlign w:val="center"/>
          </w:tcPr>
          <w:p w14:paraId="1BBDB73C" w14:textId="5EFB8636" w:rsidR="00F0246C" w:rsidRPr="00620874" w:rsidRDefault="00F0246C" w:rsidP="002E7EBE">
            <w:pPr>
              <w:rPr>
                <w:sz w:val="20"/>
                <w:szCs w:val="20"/>
              </w:rPr>
            </w:pPr>
          </w:p>
        </w:tc>
      </w:tr>
      <w:tr w:rsidR="00F0246C" w:rsidRPr="000E3710" w14:paraId="3A02A2F1" w14:textId="77777777" w:rsidTr="002E7EBE">
        <w:trPr>
          <w:trHeight w:val="493"/>
        </w:trPr>
        <w:tc>
          <w:tcPr>
            <w:tcW w:w="3256" w:type="dxa"/>
            <w:shd w:val="clear" w:color="auto" w:fill="auto"/>
            <w:vAlign w:val="center"/>
          </w:tcPr>
          <w:p w14:paraId="0DA15056" w14:textId="77777777" w:rsidR="00F0246C" w:rsidRPr="008B538B" w:rsidRDefault="00F0246C" w:rsidP="002E7EBE">
            <w:pPr>
              <w:rPr>
                <w:sz w:val="20"/>
                <w:szCs w:val="20"/>
              </w:rPr>
            </w:pPr>
            <w:r w:rsidRPr="008B538B">
              <w:rPr>
                <w:sz w:val="20"/>
                <w:szCs w:val="20"/>
              </w:rPr>
              <w:t>Duración oficial</w:t>
            </w:r>
          </w:p>
        </w:tc>
        <w:tc>
          <w:tcPr>
            <w:tcW w:w="6949" w:type="dxa"/>
            <w:shd w:val="clear" w:color="auto" w:fill="auto"/>
            <w:vAlign w:val="center"/>
          </w:tcPr>
          <w:p w14:paraId="00939D35" w14:textId="738FF80C" w:rsidR="00F0246C" w:rsidRPr="00620874" w:rsidRDefault="00F0246C" w:rsidP="002E7EBE">
            <w:pPr>
              <w:rPr>
                <w:sz w:val="20"/>
                <w:szCs w:val="20"/>
              </w:rPr>
            </w:pPr>
          </w:p>
        </w:tc>
      </w:tr>
      <w:tr w:rsidR="00F0246C" w:rsidRPr="000E3710" w14:paraId="2BE06745" w14:textId="77777777" w:rsidTr="002E7EBE">
        <w:trPr>
          <w:trHeight w:val="493"/>
        </w:trPr>
        <w:tc>
          <w:tcPr>
            <w:tcW w:w="3256" w:type="dxa"/>
            <w:shd w:val="clear" w:color="auto" w:fill="auto"/>
            <w:vAlign w:val="center"/>
          </w:tcPr>
          <w:p w14:paraId="1231C33C" w14:textId="77777777" w:rsidR="00F0246C" w:rsidRPr="008B538B" w:rsidRDefault="00F0246C" w:rsidP="002E7EBE">
            <w:pPr>
              <w:rPr>
                <w:sz w:val="20"/>
                <w:szCs w:val="20"/>
              </w:rPr>
            </w:pPr>
            <w:r w:rsidRPr="008B538B">
              <w:rPr>
                <w:sz w:val="20"/>
                <w:szCs w:val="20"/>
              </w:rPr>
              <w:t>Idioma en que se imparte el programa</w:t>
            </w:r>
          </w:p>
        </w:tc>
        <w:tc>
          <w:tcPr>
            <w:tcW w:w="6949" w:type="dxa"/>
            <w:shd w:val="clear" w:color="auto" w:fill="auto"/>
            <w:vAlign w:val="center"/>
          </w:tcPr>
          <w:p w14:paraId="1A1B7EE9" w14:textId="164118F9" w:rsidR="00F0246C" w:rsidRPr="00620874" w:rsidRDefault="00F0246C" w:rsidP="002E7EBE">
            <w:pPr>
              <w:rPr>
                <w:sz w:val="20"/>
                <w:szCs w:val="20"/>
              </w:rPr>
            </w:pPr>
          </w:p>
        </w:tc>
      </w:tr>
    </w:tbl>
    <w:p w14:paraId="5AE68580" w14:textId="77777777" w:rsidR="00F0246C" w:rsidRDefault="00F0246C" w:rsidP="00F0246C">
      <w:pPr>
        <w:rPr>
          <w:rFonts w:eastAsia="Times New Roman"/>
          <w:lang w:val="es-MX" w:eastAsia="es-ES_tradnl"/>
        </w:rPr>
      </w:pPr>
    </w:p>
    <w:tbl>
      <w:tblPr>
        <w:tblStyle w:val="TableGrid"/>
        <w:tblW w:w="10205" w:type="dxa"/>
        <w:tblLayout w:type="fixed"/>
        <w:tblLook w:val="04A0" w:firstRow="1" w:lastRow="0" w:firstColumn="1" w:lastColumn="0" w:noHBand="0" w:noVBand="1"/>
      </w:tblPr>
      <w:tblGrid>
        <w:gridCol w:w="4021"/>
        <w:gridCol w:w="1147"/>
        <w:gridCol w:w="3890"/>
        <w:gridCol w:w="1147"/>
      </w:tblGrid>
      <w:tr w:rsidR="00F0246C" w14:paraId="4C91DA81" w14:textId="77777777" w:rsidTr="002E7EBE">
        <w:trPr>
          <w:trHeight w:val="567"/>
        </w:trPr>
        <w:tc>
          <w:tcPr>
            <w:tcW w:w="10205" w:type="dxa"/>
            <w:gridSpan w:val="4"/>
            <w:shd w:val="clear" w:color="auto" w:fill="1F3864" w:themeFill="accent1" w:themeFillShade="80"/>
            <w:vAlign w:val="center"/>
          </w:tcPr>
          <w:p w14:paraId="589C6B9F" w14:textId="77777777" w:rsidR="00F0246C" w:rsidRDefault="00F0246C" w:rsidP="002E7EBE">
            <w:pPr>
              <w:jc w:val="center"/>
              <w:rPr>
                <w:rFonts w:eastAsia="Times New Roman"/>
                <w:b/>
                <w:bCs/>
                <w:color w:val="FFFFFF" w:themeColor="background1"/>
                <w:lang w:val="es-MX" w:eastAsia="es-ES_tradnl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lang w:val="es-MX" w:eastAsia="es-ES_tradnl"/>
              </w:rPr>
              <w:t>ESTRUCTURA CURRICULAR</w:t>
            </w:r>
          </w:p>
          <w:p w14:paraId="03D990BA" w14:textId="77777777" w:rsidR="00F0246C" w:rsidRPr="000C5857" w:rsidRDefault="00F0246C" w:rsidP="002E7EBE">
            <w:pPr>
              <w:jc w:val="center"/>
              <w:rPr>
                <w:sz w:val="20"/>
                <w:szCs w:val="20"/>
              </w:rPr>
            </w:pPr>
            <w:r w:rsidRPr="000C5857">
              <w:rPr>
                <w:rFonts w:eastAsia="Times New Roman"/>
                <w:color w:val="FFFFFF" w:themeColor="background1"/>
                <w:sz w:val="18"/>
                <w:szCs w:val="18"/>
                <w:lang w:eastAsia="es-ES_tradnl"/>
              </w:rPr>
              <w:t>(indicar: semestre / cuatrimestre, nombre de asignaturas o créditos)</w:t>
            </w:r>
          </w:p>
        </w:tc>
      </w:tr>
      <w:tr w:rsidR="00F0246C" w:rsidRPr="000E3710" w14:paraId="03C62BC9" w14:textId="77777777" w:rsidTr="002E7EBE">
        <w:trPr>
          <w:trHeight w:val="425"/>
        </w:trPr>
        <w:tc>
          <w:tcPr>
            <w:tcW w:w="4021" w:type="dxa"/>
            <w:shd w:val="clear" w:color="auto" w:fill="2E74B5" w:themeFill="accent5" w:themeFillShade="BF"/>
            <w:vAlign w:val="center"/>
          </w:tcPr>
          <w:p w14:paraId="127863C7" w14:textId="77777777" w:rsidR="00F0246C" w:rsidRPr="000C5857" w:rsidRDefault="00F0246C" w:rsidP="002E7EBE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0C5857">
              <w:rPr>
                <w:b/>
                <w:bCs/>
                <w:color w:val="FFFFFF" w:themeColor="background1"/>
                <w:sz w:val="18"/>
                <w:szCs w:val="18"/>
              </w:rPr>
              <w:t>M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Ó</w:t>
            </w:r>
            <w:r w:rsidRPr="000C5857">
              <w:rPr>
                <w:b/>
                <w:bCs/>
                <w:color w:val="FFFFFF" w:themeColor="background1"/>
                <w:sz w:val="18"/>
                <w:szCs w:val="18"/>
              </w:rPr>
              <w:t>DULO O SEMESTRE</w:t>
            </w:r>
          </w:p>
        </w:tc>
        <w:tc>
          <w:tcPr>
            <w:tcW w:w="1147" w:type="dxa"/>
            <w:shd w:val="clear" w:color="auto" w:fill="2E74B5" w:themeFill="accent5" w:themeFillShade="BF"/>
            <w:vAlign w:val="center"/>
          </w:tcPr>
          <w:p w14:paraId="2F9885C3" w14:textId="77777777" w:rsidR="00F0246C" w:rsidRPr="000C5857" w:rsidRDefault="00F0246C" w:rsidP="002E7EBE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0C5857">
              <w:rPr>
                <w:b/>
                <w:bCs/>
                <w:color w:val="FFFFFF" w:themeColor="background1"/>
                <w:sz w:val="18"/>
                <w:szCs w:val="18"/>
              </w:rPr>
              <w:t>CR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É</w:t>
            </w:r>
            <w:r w:rsidRPr="000C5857">
              <w:rPr>
                <w:b/>
                <w:bCs/>
                <w:color w:val="FFFFFF" w:themeColor="background1"/>
                <w:sz w:val="18"/>
                <w:szCs w:val="18"/>
              </w:rPr>
              <w:t>DITOS</w:t>
            </w:r>
          </w:p>
        </w:tc>
        <w:tc>
          <w:tcPr>
            <w:tcW w:w="3890" w:type="dxa"/>
            <w:shd w:val="clear" w:color="auto" w:fill="2E74B5" w:themeFill="accent5" w:themeFillShade="BF"/>
            <w:vAlign w:val="center"/>
          </w:tcPr>
          <w:p w14:paraId="095053B9" w14:textId="77777777" w:rsidR="00F0246C" w:rsidRPr="000C5857" w:rsidRDefault="00F0246C" w:rsidP="002E7EBE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0C5857">
              <w:rPr>
                <w:b/>
                <w:bCs/>
                <w:color w:val="FFFFFF" w:themeColor="background1"/>
                <w:sz w:val="18"/>
                <w:szCs w:val="18"/>
              </w:rPr>
              <w:t>M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Ó</w:t>
            </w:r>
            <w:r w:rsidRPr="000C5857">
              <w:rPr>
                <w:b/>
                <w:bCs/>
                <w:color w:val="FFFFFF" w:themeColor="background1"/>
                <w:sz w:val="18"/>
                <w:szCs w:val="18"/>
              </w:rPr>
              <w:t>DULO O SEMESTRE</w:t>
            </w:r>
          </w:p>
        </w:tc>
        <w:tc>
          <w:tcPr>
            <w:tcW w:w="1147" w:type="dxa"/>
            <w:shd w:val="clear" w:color="auto" w:fill="2E74B5" w:themeFill="accent5" w:themeFillShade="BF"/>
            <w:vAlign w:val="center"/>
          </w:tcPr>
          <w:p w14:paraId="69A8976D" w14:textId="77777777" w:rsidR="00F0246C" w:rsidRPr="000C5857" w:rsidRDefault="00F0246C" w:rsidP="002E7EBE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0C5857">
              <w:rPr>
                <w:b/>
                <w:bCs/>
                <w:color w:val="FFFFFF" w:themeColor="background1"/>
                <w:sz w:val="18"/>
                <w:szCs w:val="18"/>
              </w:rPr>
              <w:t>CR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É</w:t>
            </w:r>
            <w:r w:rsidRPr="000C5857">
              <w:rPr>
                <w:b/>
                <w:bCs/>
                <w:color w:val="FFFFFF" w:themeColor="background1"/>
                <w:sz w:val="18"/>
                <w:szCs w:val="18"/>
              </w:rPr>
              <w:t>DITOS</w:t>
            </w:r>
          </w:p>
        </w:tc>
      </w:tr>
      <w:tr w:rsidR="00F0246C" w:rsidRPr="000E3710" w14:paraId="2D402C0F" w14:textId="77777777" w:rsidTr="002E7EBE">
        <w:trPr>
          <w:trHeight w:val="627"/>
        </w:trPr>
        <w:tc>
          <w:tcPr>
            <w:tcW w:w="4021" w:type="dxa"/>
            <w:shd w:val="clear" w:color="auto" w:fill="auto"/>
            <w:vAlign w:val="center"/>
          </w:tcPr>
          <w:p w14:paraId="648A62CF" w14:textId="105D0413" w:rsidR="00F0246C" w:rsidRPr="00620874" w:rsidRDefault="00F0246C" w:rsidP="002E7EBE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2BFD8028" w14:textId="5B720147" w:rsidR="00F0246C" w:rsidRPr="00620874" w:rsidRDefault="00F0246C" w:rsidP="002E7EB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90" w:type="dxa"/>
            <w:shd w:val="clear" w:color="auto" w:fill="auto"/>
            <w:vAlign w:val="center"/>
          </w:tcPr>
          <w:p w14:paraId="372A5A05" w14:textId="3339C7EE" w:rsidR="00F0246C" w:rsidRPr="00620874" w:rsidRDefault="00F0246C" w:rsidP="002E7EBE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6ECC4356" w14:textId="4AB7BD51" w:rsidR="00F0246C" w:rsidRPr="00620874" w:rsidRDefault="00F0246C" w:rsidP="002E7EB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9BE970D" w14:textId="77777777" w:rsidR="00F0246C" w:rsidRDefault="00F0246C" w:rsidP="00F0246C">
      <w:pPr>
        <w:rPr>
          <w:rFonts w:eastAsia="Times New Roman"/>
          <w:b/>
          <w:bCs/>
          <w:color w:val="FFFFFF" w:themeColor="background1"/>
          <w:sz w:val="20"/>
          <w:szCs w:val="20"/>
          <w:highlight w:val="red"/>
          <w:lang w:val="es-MX" w:eastAsia="es-ES_tradnl"/>
        </w:rPr>
      </w:pPr>
    </w:p>
    <w:p w14:paraId="65F2DC1B" w14:textId="77777777" w:rsidR="00F0246C" w:rsidRDefault="00F0246C" w:rsidP="00F0246C">
      <w:pPr>
        <w:rPr>
          <w:rFonts w:eastAsia="Times New Roman"/>
          <w:b/>
          <w:bCs/>
          <w:color w:val="FFFFFF" w:themeColor="background1"/>
          <w:sz w:val="20"/>
          <w:szCs w:val="20"/>
          <w:highlight w:val="red"/>
          <w:lang w:val="es-MX" w:eastAsia="es-ES_tradnl"/>
        </w:rPr>
      </w:pPr>
    </w:p>
    <w:p w14:paraId="6E433957" w14:textId="77777777" w:rsidR="00F0246C" w:rsidRDefault="00F0246C" w:rsidP="00F0246C">
      <w:pPr>
        <w:rPr>
          <w:rFonts w:eastAsia="Times New Roman"/>
          <w:b/>
          <w:bCs/>
          <w:color w:val="FFFFFF" w:themeColor="background1"/>
          <w:sz w:val="20"/>
          <w:szCs w:val="20"/>
          <w:highlight w:val="red"/>
          <w:lang w:val="es-MX" w:eastAsia="es-ES_tradnl"/>
        </w:rPr>
      </w:pPr>
    </w:p>
    <w:p w14:paraId="2A04B187" w14:textId="77777777" w:rsidR="00F0246C" w:rsidRPr="000C5857" w:rsidRDefault="00F0246C" w:rsidP="00F0246C">
      <w:pPr>
        <w:rPr>
          <w:rFonts w:eastAsia="Times New Roman"/>
          <w:b/>
          <w:bCs/>
          <w:color w:val="FFFFFF" w:themeColor="background1"/>
          <w:sz w:val="18"/>
          <w:szCs w:val="18"/>
          <w:lang w:val="es-MX" w:eastAsia="es-ES_tradnl"/>
        </w:rPr>
      </w:pPr>
      <w:r w:rsidRPr="000C5857">
        <w:rPr>
          <w:rFonts w:eastAsia="Times New Roman"/>
          <w:b/>
          <w:bCs/>
          <w:color w:val="FFFFFF" w:themeColor="background1"/>
          <w:sz w:val="20"/>
          <w:szCs w:val="20"/>
          <w:highlight w:val="red"/>
          <w:lang w:val="es-MX" w:eastAsia="es-ES_tradnl"/>
        </w:rPr>
        <w:t>Solo se deberá capturar para el caso de programas de doctorado</w:t>
      </w:r>
    </w:p>
    <w:p w14:paraId="111B5B71" w14:textId="77777777" w:rsidR="00F0246C" w:rsidRDefault="00F0246C" w:rsidP="00F0246C">
      <w:pPr>
        <w:rPr>
          <w:rFonts w:eastAsia="Times New Roman"/>
          <w:lang w:val="es-MX" w:eastAsia="es-ES_tradnl"/>
        </w:rPr>
      </w:pPr>
    </w:p>
    <w:p w14:paraId="618FB7E5" w14:textId="77777777" w:rsidR="00F0246C" w:rsidRDefault="00F0246C" w:rsidP="00F0246C">
      <w:pPr>
        <w:rPr>
          <w:rFonts w:eastAsia="Times New Roman"/>
          <w:lang w:val="es-MX" w:eastAsia="es-ES_tradnl"/>
        </w:rPr>
      </w:pPr>
      <w:r>
        <w:rPr>
          <w:rFonts w:eastAsia="Times New Roman"/>
          <w:lang w:val="es-MX" w:eastAsia="es-ES_tradnl"/>
        </w:rPr>
        <w:t>Líneas de investigación del anteproyecto de investigación</w:t>
      </w:r>
    </w:p>
    <w:p w14:paraId="618EAEB8" w14:textId="77777777" w:rsidR="00F0246C" w:rsidRDefault="00F0246C" w:rsidP="00F0246C">
      <w:pPr>
        <w:rPr>
          <w:rFonts w:eastAsia="Times New Roman"/>
          <w:lang w:val="es-MX" w:eastAsia="es-ES_tradn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 w:rsidR="00F0246C" w14:paraId="3F48CC79" w14:textId="77777777" w:rsidTr="002E7EBE">
        <w:trPr>
          <w:trHeight w:val="567"/>
        </w:trPr>
        <w:tc>
          <w:tcPr>
            <w:tcW w:w="10205" w:type="dxa"/>
            <w:shd w:val="clear" w:color="auto" w:fill="1F3864" w:themeFill="accent1" w:themeFillShade="80"/>
            <w:vAlign w:val="center"/>
          </w:tcPr>
          <w:p w14:paraId="39D1C394" w14:textId="77777777" w:rsidR="00F0246C" w:rsidRPr="002D6167" w:rsidRDefault="00F0246C" w:rsidP="002E7EB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lang w:val="es-MX" w:eastAsia="es-ES_tradnl"/>
              </w:rPr>
              <w:t>LINEAS DE INVESTIGACIÓN</w:t>
            </w:r>
          </w:p>
        </w:tc>
      </w:tr>
      <w:tr w:rsidR="00F0246C" w:rsidRPr="000E3710" w14:paraId="3078AA09" w14:textId="77777777" w:rsidTr="004D5D37">
        <w:trPr>
          <w:trHeight w:val="2880"/>
        </w:trPr>
        <w:tc>
          <w:tcPr>
            <w:tcW w:w="10205" w:type="dxa"/>
            <w:shd w:val="clear" w:color="auto" w:fill="auto"/>
            <w:vAlign w:val="center"/>
          </w:tcPr>
          <w:p w14:paraId="66D91146" w14:textId="232B614B" w:rsidR="00F0246C" w:rsidRPr="002D6167" w:rsidRDefault="00F0246C" w:rsidP="002E7EBE">
            <w:pPr>
              <w:rPr>
                <w:sz w:val="18"/>
                <w:szCs w:val="18"/>
              </w:rPr>
            </w:pPr>
          </w:p>
        </w:tc>
      </w:tr>
    </w:tbl>
    <w:p w14:paraId="201FDB8F" w14:textId="77777777" w:rsidR="00F0246C" w:rsidRDefault="00F0246C" w:rsidP="00F0246C">
      <w:pPr>
        <w:rPr>
          <w:rFonts w:eastAsia="Times New Roman"/>
          <w:lang w:val="es-MX" w:eastAsia="es-ES_tradnl"/>
        </w:rPr>
      </w:pPr>
    </w:p>
    <w:p w14:paraId="0136D0F3" w14:textId="77777777" w:rsidR="00F0246C" w:rsidRDefault="00F0246C" w:rsidP="00F0246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  <w:lang w:val="es-MX" w:eastAsia="es-ES_tradnl"/>
        </w:rPr>
      </w:pPr>
      <w:r w:rsidRPr="008B538B">
        <w:rPr>
          <w:rFonts w:ascii="Arial" w:eastAsia="Times New Roman" w:hAnsi="Arial" w:cs="Arial"/>
          <w:sz w:val="22"/>
          <w:szCs w:val="22"/>
          <w:lang w:val="es-MX" w:eastAsia="es-ES_tradnl"/>
        </w:rPr>
        <w:t>Enlace o link donde se pueda verificar la información de la estructura curricular y las líneas de investigación</w:t>
      </w:r>
    </w:p>
    <w:p w14:paraId="2EFA9F25" w14:textId="77777777" w:rsidR="00F0246C" w:rsidRPr="00620874" w:rsidRDefault="00F0246C" w:rsidP="00F0246C">
      <w:pPr>
        <w:rPr>
          <w:rFonts w:eastAsia="Times New Roman"/>
          <w:lang w:val="es-MX" w:eastAsia="es-ES_tradnl"/>
        </w:rPr>
      </w:pPr>
    </w:p>
    <w:p w14:paraId="5FB81001" w14:textId="353AE40D" w:rsidR="00F0246C" w:rsidRPr="00620874" w:rsidRDefault="00F0246C" w:rsidP="00F0246C">
      <w:pPr>
        <w:ind w:left="708"/>
        <w:rPr>
          <w:rFonts w:eastAsia="Times New Roman"/>
          <w:lang w:val="es-MX" w:eastAsia="es-ES_tradnl"/>
        </w:rPr>
      </w:pPr>
    </w:p>
    <w:p w14:paraId="334AD93B" w14:textId="77777777" w:rsidR="00F0246C" w:rsidRPr="00620874" w:rsidRDefault="00F0246C" w:rsidP="00F0246C">
      <w:pPr>
        <w:rPr>
          <w:rFonts w:eastAsia="Times New Roman"/>
          <w:lang w:val="es-MX" w:eastAsia="es-ES_tradnl"/>
        </w:rPr>
      </w:pPr>
    </w:p>
    <w:p w14:paraId="597C8CF1" w14:textId="77777777" w:rsidR="00F0246C" w:rsidRDefault="00F0246C" w:rsidP="00F0246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  <w:lang w:val="es-MX" w:eastAsia="es-ES_tradnl"/>
        </w:rPr>
      </w:pPr>
      <w:r>
        <w:rPr>
          <w:rFonts w:ascii="Arial" w:eastAsia="Times New Roman" w:hAnsi="Arial" w:cs="Arial"/>
          <w:sz w:val="22"/>
          <w:szCs w:val="22"/>
          <w:lang w:val="es-MX" w:eastAsia="es-ES_tradnl"/>
        </w:rPr>
        <w:t>Si la información se encuentra en documento, indicar los números de página en donde se ubica.</w:t>
      </w:r>
    </w:p>
    <w:p w14:paraId="1A37D198" w14:textId="77777777" w:rsidR="00F0246C" w:rsidRPr="00620874" w:rsidRDefault="00F0246C" w:rsidP="00F0246C">
      <w:pPr>
        <w:rPr>
          <w:rFonts w:eastAsia="Times New Roman"/>
          <w:lang w:val="es-MX" w:eastAsia="es-ES_tradnl"/>
        </w:rPr>
      </w:pPr>
    </w:p>
    <w:p w14:paraId="6A70781A" w14:textId="10AF1C80" w:rsidR="00F0246C" w:rsidRPr="00620874" w:rsidRDefault="00F0246C" w:rsidP="00F0246C">
      <w:pPr>
        <w:ind w:left="708"/>
        <w:rPr>
          <w:rFonts w:eastAsia="Times New Roman"/>
          <w:lang w:val="es-MX" w:eastAsia="es-ES_tradnl"/>
        </w:rPr>
      </w:pPr>
    </w:p>
    <w:p w14:paraId="77BC6D03" w14:textId="77777777" w:rsidR="00F0246C" w:rsidRDefault="00F0246C" w:rsidP="00F0246C">
      <w:pPr>
        <w:rPr>
          <w:rFonts w:eastAsia="Times New Roman"/>
          <w:lang w:val="es-MX" w:eastAsia="es-ES_tradnl"/>
        </w:rPr>
      </w:pPr>
    </w:p>
    <w:p w14:paraId="12AEF7B1" w14:textId="77777777" w:rsidR="00F0246C" w:rsidRDefault="00F0246C" w:rsidP="00F0246C">
      <w:pPr>
        <w:rPr>
          <w:rFonts w:eastAsia="Times New Roman"/>
          <w:lang w:val="es-MX" w:eastAsia="es-ES_tradnl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35"/>
      </w:tblGrid>
      <w:tr w:rsidR="00F0246C" w:rsidRPr="00960816" w14:paraId="6AA9D2D3" w14:textId="77777777" w:rsidTr="002E7EBE">
        <w:trPr>
          <w:trHeight w:val="567"/>
          <w:jc w:val="center"/>
        </w:trPr>
        <w:tc>
          <w:tcPr>
            <w:tcW w:w="4535" w:type="dxa"/>
            <w:shd w:val="clear" w:color="auto" w:fill="1F3864" w:themeFill="accent1" w:themeFillShade="80"/>
            <w:vAlign w:val="center"/>
          </w:tcPr>
          <w:p w14:paraId="5D60EE7B" w14:textId="77777777" w:rsidR="00F0246C" w:rsidRPr="00960816" w:rsidRDefault="00F0246C" w:rsidP="002E7EB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Y FIRMA DEL SOLICITANTE</w:t>
            </w:r>
          </w:p>
        </w:tc>
      </w:tr>
      <w:tr w:rsidR="00F0246C" w:rsidRPr="000E3710" w14:paraId="67482A74" w14:textId="77777777" w:rsidTr="002E7EBE">
        <w:trPr>
          <w:trHeight w:val="1491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1009E94F" w14:textId="77777777" w:rsidR="00F0246C" w:rsidRPr="000E3710" w:rsidRDefault="00F0246C" w:rsidP="002E7EBE">
            <w:pPr>
              <w:jc w:val="center"/>
              <w:rPr>
                <w:sz w:val="20"/>
                <w:szCs w:val="20"/>
              </w:rPr>
            </w:pPr>
          </w:p>
        </w:tc>
      </w:tr>
      <w:tr w:rsidR="00F0246C" w:rsidRPr="00F7669D" w14:paraId="2894C119" w14:textId="77777777" w:rsidTr="002E7EBE">
        <w:trPr>
          <w:trHeight w:val="425"/>
          <w:jc w:val="center"/>
        </w:trPr>
        <w:sdt>
          <w:sdtPr>
            <w:rPr>
              <w:sz w:val="20"/>
              <w:szCs w:val="20"/>
            </w:rPr>
            <w:id w:val="-1711640163"/>
            <w:placeholder>
              <w:docPart w:val="8F47FBC0BE8C824EB5A023E8D55FA87D"/>
            </w:placeholder>
            <w:showingPlcHdr/>
          </w:sdtPr>
          <w:sdtContent>
            <w:tc>
              <w:tcPr>
                <w:tcW w:w="4535" w:type="dxa"/>
                <w:shd w:val="clear" w:color="auto" w:fill="F2F2F2" w:themeFill="background1" w:themeFillShade="F2"/>
                <w:vAlign w:val="center"/>
              </w:tcPr>
              <w:p w14:paraId="56918B2A" w14:textId="77777777" w:rsidR="00F0246C" w:rsidRPr="00F7669D" w:rsidRDefault="00F0246C" w:rsidP="002E7EBE">
                <w:pPr>
                  <w:jc w:val="center"/>
                  <w:rPr>
                    <w:sz w:val="18"/>
                    <w:szCs w:val="18"/>
                  </w:rPr>
                </w:pPr>
                <w:r w:rsidRPr="00620874">
                  <w:rPr>
                    <w:rStyle w:val="PlaceholderText"/>
                    <w:sz w:val="18"/>
                    <w:szCs w:val="18"/>
                  </w:rPr>
                  <w:t>Haga clic o pulse aquí para escribir texto.</w:t>
                </w:r>
              </w:p>
            </w:tc>
          </w:sdtContent>
        </w:sdt>
      </w:tr>
    </w:tbl>
    <w:p w14:paraId="6DC092B4" w14:textId="77777777" w:rsidR="00F0246C" w:rsidRPr="008B538B" w:rsidRDefault="00F0246C" w:rsidP="00F0246C">
      <w:pPr>
        <w:rPr>
          <w:rFonts w:eastAsia="Times New Roman"/>
          <w:lang w:val="es-MX" w:eastAsia="es-ES_tradnl"/>
        </w:rPr>
      </w:pPr>
    </w:p>
    <w:p w14:paraId="31A0B4F5" w14:textId="0946B1E0" w:rsidR="00F0246C" w:rsidRDefault="00F0246C">
      <w:pPr>
        <w:widowControl/>
        <w:autoSpaceDE/>
        <w:autoSpaceDN/>
        <w:spacing w:after="160" w:line="259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E144655" w14:textId="77777777" w:rsidR="00F0246C" w:rsidRDefault="00F0246C" w:rsidP="00F0246C">
      <w:pPr>
        <w:spacing w:line="360" w:lineRule="auto"/>
        <w:rPr>
          <w:lang w:val="es-MX"/>
        </w:rPr>
      </w:pPr>
    </w:p>
    <w:p w14:paraId="788548AE" w14:textId="32555114" w:rsidR="00F0246C" w:rsidRPr="00407205" w:rsidRDefault="00F0246C" w:rsidP="00F0246C">
      <w:pPr>
        <w:spacing w:line="360" w:lineRule="auto"/>
        <w:rPr>
          <w:lang w:val="es-MX"/>
        </w:rPr>
      </w:pPr>
      <w:r w:rsidRPr="00407205">
        <w:rPr>
          <w:lang w:val="es-MX"/>
        </w:rPr>
        <w:t xml:space="preserve">Formato de </w:t>
      </w:r>
      <w:r w:rsidRPr="00A03672">
        <w:rPr>
          <w:b/>
          <w:bCs/>
          <w:lang w:val="es-MX"/>
        </w:rPr>
        <w:t>argumentación</w:t>
      </w:r>
      <w:r w:rsidRPr="00407205">
        <w:rPr>
          <w:lang w:val="es-MX"/>
        </w:rPr>
        <w:t xml:space="preserve"> sobre la relación del programa de estudios con la ciencia</w:t>
      </w:r>
      <w:r>
        <w:rPr>
          <w:lang w:val="es-MX"/>
        </w:rPr>
        <w:t xml:space="preserve"> aplicada</w:t>
      </w:r>
      <w:r w:rsidRPr="00407205">
        <w:rPr>
          <w:lang w:val="es-MX"/>
        </w:rPr>
        <w:t>, tecnología e innovación que está realizando o realizará</w:t>
      </w:r>
      <w:r>
        <w:rPr>
          <w:lang w:val="es-MX"/>
        </w:rPr>
        <w:t xml:space="preserve"> referente a la presente C</w:t>
      </w:r>
      <w:r w:rsidRPr="00407205">
        <w:rPr>
          <w:lang w:val="es-MX"/>
        </w:rPr>
        <w:t>onvocatoria</w:t>
      </w:r>
      <w:r>
        <w:rPr>
          <w:lang w:val="es-MX"/>
        </w:rPr>
        <w:t>.</w:t>
      </w:r>
    </w:p>
    <w:p w14:paraId="2C42418F" w14:textId="77777777" w:rsidR="00F0246C" w:rsidRDefault="00F0246C" w:rsidP="00F0246C">
      <w:pPr>
        <w:rPr>
          <w:lang w:val="es-MX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524"/>
      </w:tblGrid>
      <w:tr w:rsidR="00F0246C" w:rsidRPr="00A01A19" w14:paraId="34594002" w14:textId="77777777" w:rsidTr="002E7EBE">
        <w:trPr>
          <w:trHeight w:val="835"/>
        </w:trPr>
        <w:tc>
          <w:tcPr>
            <w:tcW w:w="10205" w:type="dxa"/>
            <w:gridSpan w:val="2"/>
            <w:shd w:val="clear" w:color="auto" w:fill="1F3864" w:themeFill="accent1" w:themeFillShade="80"/>
            <w:vAlign w:val="center"/>
          </w:tcPr>
          <w:p w14:paraId="04D9D8A7" w14:textId="77777777" w:rsidR="00F0246C" w:rsidRPr="00407205" w:rsidRDefault="00F0246C" w:rsidP="002E7EBE">
            <w:pPr>
              <w:rPr>
                <w:i/>
                <w:iCs/>
                <w:color w:val="000000" w:themeColor="text1"/>
              </w:rPr>
            </w:pPr>
            <w:r w:rsidRPr="00407205">
              <w:rPr>
                <w:i/>
                <w:iCs/>
              </w:rPr>
              <w:t>Favor de argumentar la relación del proyecto de estudios que pretende realizar o está realizando con la ciencia aplicada y la tecnología e innovación, así como el impacto o beneficios para el Estado.</w:t>
            </w:r>
          </w:p>
        </w:tc>
      </w:tr>
      <w:tr w:rsidR="00F0246C" w:rsidRPr="00A01A19" w14:paraId="7DBD13D5" w14:textId="77777777" w:rsidTr="002E7EBE">
        <w:trPr>
          <w:trHeight w:val="709"/>
        </w:trPr>
        <w:tc>
          <w:tcPr>
            <w:tcW w:w="3681" w:type="dxa"/>
            <w:shd w:val="clear" w:color="auto" w:fill="auto"/>
            <w:vAlign w:val="center"/>
          </w:tcPr>
          <w:p w14:paraId="5EF94F30" w14:textId="45579085" w:rsidR="00F0246C" w:rsidRPr="00407205" w:rsidRDefault="00F0246C" w:rsidP="002E7EBE">
            <w:r w:rsidRPr="00407205">
              <w:t>Nombre del posgrado o especialidad</w:t>
            </w:r>
            <w:r>
              <w:t>, TS</w:t>
            </w:r>
            <w:r w:rsidR="004D5D37">
              <w:t>U</w:t>
            </w:r>
            <w:r>
              <w:t>, Licenciatura o Ingeniería.</w:t>
            </w:r>
          </w:p>
        </w:tc>
        <w:tc>
          <w:tcPr>
            <w:tcW w:w="6524" w:type="dxa"/>
            <w:shd w:val="clear" w:color="auto" w:fill="auto"/>
            <w:vAlign w:val="center"/>
          </w:tcPr>
          <w:p w14:paraId="1D5FC2B3" w14:textId="6DA4243A" w:rsidR="00F0246C" w:rsidRPr="00506F54" w:rsidRDefault="00F0246C" w:rsidP="002E7EBE"/>
        </w:tc>
      </w:tr>
      <w:tr w:rsidR="00F0246C" w:rsidRPr="00A01A19" w14:paraId="3C7EDA6F" w14:textId="77777777" w:rsidTr="002E7EBE">
        <w:trPr>
          <w:trHeight w:val="709"/>
        </w:trPr>
        <w:tc>
          <w:tcPr>
            <w:tcW w:w="3681" w:type="dxa"/>
            <w:shd w:val="clear" w:color="auto" w:fill="auto"/>
            <w:vAlign w:val="center"/>
          </w:tcPr>
          <w:p w14:paraId="59AEC52B" w14:textId="77777777" w:rsidR="00F0246C" w:rsidRPr="00407205" w:rsidRDefault="00F0246C" w:rsidP="002E7EBE">
            <w:r w:rsidRPr="00407205">
              <w:t>Nombre del proyecto de investigación</w:t>
            </w:r>
            <w:r>
              <w:t xml:space="preserve"> (Aplica solo para Posgrados o Especialidades Escolarizadas).</w:t>
            </w:r>
          </w:p>
        </w:tc>
        <w:tc>
          <w:tcPr>
            <w:tcW w:w="6524" w:type="dxa"/>
            <w:shd w:val="clear" w:color="auto" w:fill="auto"/>
            <w:vAlign w:val="center"/>
          </w:tcPr>
          <w:p w14:paraId="20CEE6F4" w14:textId="6989F328" w:rsidR="00F0246C" w:rsidRPr="00506F54" w:rsidRDefault="00F0246C" w:rsidP="002E7EBE"/>
        </w:tc>
      </w:tr>
      <w:tr w:rsidR="00F0246C" w:rsidRPr="00A01A19" w14:paraId="2171964B" w14:textId="77777777" w:rsidTr="002E7EBE">
        <w:trPr>
          <w:trHeight w:val="425"/>
        </w:trPr>
        <w:tc>
          <w:tcPr>
            <w:tcW w:w="10205" w:type="dxa"/>
            <w:gridSpan w:val="2"/>
            <w:shd w:val="clear" w:color="auto" w:fill="auto"/>
            <w:vAlign w:val="center"/>
          </w:tcPr>
          <w:p w14:paraId="698EAC37" w14:textId="77777777" w:rsidR="00F0246C" w:rsidRPr="00506F54" w:rsidRDefault="00F0246C" w:rsidP="002E7EBE">
            <w:r w:rsidRPr="00506F54">
              <w:t>Objetivo general</w:t>
            </w:r>
          </w:p>
        </w:tc>
      </w:tr>
      <w:tr w:rsidR="00F0246C" w:rsidRPr="00A01A19" w14:paraId="0CE54D27" w14:textId="77777777" w:rsidTr="004D5D37">
        <w:trPr>
          <w:trHeight w:val="1152"/>
        </w:trPr>
        <w:tc>
          <w:tcPr>
            <w:tcW w:w="10205" w:type="dxa"/>
            <w:gridSpan w:val="2"/>
            <w:shd w:val="clear" w:color="auto" w:fill="auto"/>
            <w:vAlign w:val="center"/>
          </w:tcPr>
          <w:p w14:paraId="1D9F8CB2" w14:textId="6F009C88" w:rsidR="00F0246C" w:rsidRPr="00506F54" w:rsidRDefault="00F0246C" w:rsidP="002E7EBE"/>
        </w:tc>
      </w:tr>
      <w:tr w:rsidR="00F0246C" w:rsidRPr="00A01A19" w14:paraId="0E833E53" w14:textId="77777777" w:rsidTr="002E7EBE">
        <w:trPr>
          <w:trHeight w:val="425"/>
        </w:trPr>
        <w:tc>
          <w:tcPr>
            <w:tcW w:w="10205" w:type="dxa"/>
            <w:gridSpan w:val="2"/>
            <w:shd w:val="clear" w:color="auto" w:fill="auto"/>
            <w:vAlign w:val="center"/>
          </w:tcPr>
          <w:p w14:paraId="53CD8564" w14:textId="77777777" w:rsidR="00F0246C" w:rsidRPr="00506F54" w:rsidRDefault="00F0246C" w:rsidP="002E7EBE">
            <w:r w:rsidRPr="00506F54">
              <w:t xml:space="preserve">Argumentación sobre la relación del proyecto </w:t>
            </w:r>
            <w:r>
              <w:t xml:space="preserve">o programa </w:t>
            </w:r>
            <w:r w:rsidRPr="00506F54">
              <w:t>de estudios con la ciencia aplicada, la tecnología e innovación</w:t>
            </w:r>
          </w:p>
        </w:tc>
      </w:tr>
      <w:tr w:rsidR="00F0246C" w:rsidRPr="00A01A19" w14:paraId="39CBDCDA" w14:textId="77777777" w:rsidTr="004D5D37">
        <w:trPr>
          <w:trHeight w:val="1152"/>
        </w:trPr>
        <w:tc>
          <w:tcPr>
            <w:tcW w:w="10205" w:type="dxa"/>
            <w:gridSpan w:val="2"/>
            <w:shd w:val="clear" w:color="auto" w:fill="auto"/>
            <w:vAlign w:val="center"/>
          </w:tcPr>
          <w:p w14:paraId="5BFAA654" w14:textId="34F55490" w:rsidR="00F0246C" w:rsidRPr="00506F54" w:rsidRDefault="00F0246C" w:rsidP="002E7EBE"/>
        </w:tc>
      </w:tr>
      <w:tr w:rsidR="00F0246C" w:rsidRPr="00A01A19" w14:paraId="412D8AD3" w14:textId="77777777" w:rsidTr="002E7EBE">
        <w:trPr>
          <w:trHeight w:val="425"/>
        </w:trPr>
        <w:tc>
          <w:tcPr>
            <w:tcW w:w="10205" w:type="dxa"/>
            <w:gridSpan w:val="2"/>
            <w:shd w:val="clear" w:color="auto" w:fill="auto"/>
            <w:vAlign w:val="center"/>
          </w:tcPr>
          <w:p w14:paraId="5CE46618" w14:textId="77777777" w:rsidR="00F0246C" w:rsidRPr="00506F54" w:rsidRDefault="00F0246C" w:rsidP="002E7EBE">
            <w:r w:rsidRPr="00506F54">
              <w:t>Impacto en el estado y beneficios</w:t>
            </w:r>
          </w:p>
        </w:tc>
      </w:tr>
      <w:tr w:rsidR="00F0246C" w:rsidRPr="00A01A19" w14:paraId="53D7BB2C" w14:textId="77777777" w:rsidTr="004D5D37">
        <w:trPr>
          <w:trHeight w:val="1152"/>
        </w:trPr>
        <w:tc>
          <w:tcPr>
            <w:tcW w:w="10205" w:type="dxa"/>
            <w:gridSpan w:val="2"/>
            <w:shd w:val="clear" w:color="auto" w:fill="auto"/>
            <w:vAlign w:val="center"/>
          </w:tcPr>
          <w:p w14:paraId="0B338DE8" w14:textId="51F4F878" w:rsidR="00F0246C" w:rsidRPr="00506F54" w:rsidRDefault="00F0246C" w:rsidP="002E7EBE"/>
        </w:tc>
      </w:tr>
    </w:tbl>
    <w:p w14:paraId="72A70DFE" w14:textId="77777777" w:rsidR="00F0246C" w:rsidRDefault="00F0246C" w:rsidP="00F0246C">
      <w:pPr>
        <w:rPr>
          <w:lang w:val="es-MX"/>
        </w:rPr>
      </w:pPr>
    </w:p>
    <w:p w14:paraId="0DD0CB94" w14:textId="77777777" w:rsidR="00F0246C" w:rsidRDefault="00F0246C" w:rsidP="00F0246C">
      <w:pPr>
        <w:rPr>
          <w:lang w:val="es-MX"/>
        </w:rPr>
      </w:pPr>
    </w:p>
    <w:tbl>
      <w:tblPr>
        <w:tblStyle w:val="TableGrid"/>
        <w:tblW w:w="4535" w:type="dxa"/>
        <w:jc w:val="center"/>
        <w:tblLook w:val="04A0" w:firstRow="1" w:lastRow="0" w:firstColumn="1" w:lastColumn="0" w:noHBand="0" w:noVBand="1"/>
      </w:tblPr>
      <w:tblGrid>
        <w:gridCol w:w="4535"/>
      </w:tblGrid>
      <w:tr w:rsidR="00F0246C" w:rsidRPr="00960816" w14:paraId="173E447A" w14:textId="77777777" w:rsidTr="002E7EBE">
        <w:trPr>
          <w:trHeight w:val="567"/>
          <w:jc w:val="center"/>
        </w:trPr>
        <w:tc>
          <w:tcPr>
            <w:tcW w:w="4535" w:type="dxa"/>
            <w:shd w:val="clear" w:color="auto" w:fill="1F3864" w:themeFill="accent1" w:themeFillShade="80"/>
            <w:vAlign w:val="center"/>
          </w:tcPr>
          <w:p w14:paraId="1E1E9B73" w14:textId="77777777" w:rsidR="00F0246C" w:rsidRPr="00960816" w:rsidRDefault="00F0246C" w:rsidP="002E7EB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Y FIRMA DEL SOLICITANTE</w:t>
            </w:r>
          </w:p>
        </w:tc>
      </w:tr>
      <w:tr w:rsidR="00F0246C" w:rsidRPr="000E3710" w14:paraId="01FCBFD7" w14:textId="77777777" w:rsidTr="002E7EBE">
        <w:trPr>
          <w:trHeight w:val="1491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4AD5AA8D" w14:textId="77777777" w:rsidR="00F0246C" w:rsidRPr="000E3710" w:rsidRDefault="00F0246C" w:rsidP="002E7EBE">
            <w:pPr>
              <w:jc w:val="center"/>
              <w:rPr>
                <w:sz w:val="20"/>
                <w:szCs w:val="20"/>
              </w:rPr>
            </w:pPr>
          </w:p>
        </w:tc>
      </w:tr>
      <w:tr w:rsidR="00F0246C" w:rsidRPr="00F7669D" w14:paraId="4BF71C65" w14:textId="77777777" w:rsidTr="002E7EBE">
        <w:trPr>
          <w:trHeight w:val="425"/>
          <w:jc w:val="center"/>
        </w:trPr>
        <w:sdt>
          <w:sdtPr>
            <w:rPr>
              <w:sz w:val="20"/>
              <w:szCs w:val="20"/>
            </w:rPr>
            <w:id w:val="-977913814"/>
            <w:placeholder>
              <w:docPart w:val="F3D3C71D09BED642BC01637D2A4DC536"/>
            </w:placeholder>
            <w:showingPlcHdr/>
          </w:sdtPr>
          <w:sdtContent>
            <w:tc>
              <w:tcPr>
                <w:tcW w:w="4535" w:type="dxa"/>
                <w:shd w:val="clear" w:color="auto" w:fill="F2F2F2" w:themeFill="background1" w:themeFillShade="F2"/>
                <w:vAlign w:val="center"/>
              </w:tcPr>
              <w:p w14:paraId="58583BB3" w14:textId="77777777" w:rsidR="00F0246C" w:rsidRPr="00506F54" w:rsidRDefault="00F0246C" w:rsidP="002E7EBE">
                <w:pPr>
                  <w:jc w:val="center"/>
                  <w:rPr>
                    <w:sz w:val="18"/>
                    <w:szCs w:val="18"/>
                  </w:rPr>
                </w:pPr>
                <w:r w:rsidRPr="00506F54">
                  <w:rPr>
                    <w:rStyle w:val="PlaceholderText"/>
                    <w:color w:val="auto"/>
                    <w:sz w:val="18"/>
                    <w:szCs w:val="18"/>
                  </w:rPr>
                  <w:t>Haga clic o pulse aquí para escribir texto.</w:t>
                </w:r>
              </w:p>
            </w:tc>
          </w:sdtContent>
        </w:sdt>
      </w:tr>
    </w:tbl>
    <w:p w14:paraId="4D402EEE" w14:textId="0D353F40" w:rsidR="00F0246C" w:rsidRPr="004D5D37" w:rsidRDefault="00F0246C" w:rsidP="004D5D37">
      <w:pPr>
        <w:tabs>
          <w:tab w:val="left" w:pos="6344"/>
        </w:tabs>
        <w:rPr>
          <w:lang w:val="es-MX"/>
        </w:rPr>
      </w:pPr>
    </w:p>
    <w:p w14:paraId="6226CD04" w14:textId="5475FB8D" w:rsidR="00F0246C" w:rsidRPr="00555684" w:rsidRDefault="00F0246C" w:rsidP="00F0246C">
      <w:pPr>
        <w:spacing w:line="360" w:lineRule="auto"/>
      </w:pPr>
      <w:r w:rsidRPr="00555684">
        <w:t xml:space="preserve">Formato para carta de </w:t>
      </w:r>
      <w:r w:rsidRPr="00FF5E07">
        <w:rPr>
          <w:b/>
          <w:bCs/>
        </w:rPr>
        <w:t>motivos personales</w:t>
      </w:r>
      <w:r>
        <w:t xml:space="preserve"> por el cuál solicita el apoyo en la presente Convocatoria.</w:t>
      </w:r>
    </w:p>
    <w:p w14:paraId="0593EEEB" w14:textId="77777777" w:rsidR="00F0246C" w:rsidRDefault="00F0246C" w:rsidP="00F0246C"/>
    <w:tbl>
      <w:tblPr>
        <w:tblStyle w:val="TableGrid"/>
        <w:tblW w:w="10205" w:type="dxa"/>
        <w:tblLayout w:type="fixed"/>
        <w:tblLook w:val="04A0" w:firstRow="1" w:lastRow="0" w:firstColumn="1" w:lastColumn="0" w:noHBand="0" w:noVBand="1"/>
      </w:tblPr>
      <w:tblGrid>
        <w:gridCol w:w="10205"/>
      </w:tblGrid>
      <w:tr w:rsidR="00F0246C" w:rsidRPr="00A01A19" w14:paraId="4301ECEF" w14:textId="77777777" w:rsidTr="002E7EBE">
        <w:trPr>
          <w:trHeight w:val="1225"/>
        </w:trPr>
        <w:tc>
          <w:tcPr>
            <w:tcW w:w="10205" w:type="dxa"/>
            <w:shd w:val="clear" w:color="auto" w:fill="1F3864" w:themeFill="accent1" w:themeFillShade="80"/>
            <w:vAlign w:val="center"/>
          </w:tcPr>
          <w:p w14:paraId="17416665" w14:textId="77777777" w:rsidR="00F0246C" w:rsidRPr="00D3618E" w:rsidRDefault="00F0246C" w:rsidP="002E7EBE">
            <w:pPr>
              <w:rPr>
                <w:i/>
                <w:iCs/>
                <w:color w:val="000000" w:themeColor="text1"/>
              </w:rPr>
            </w:pPr>
            <w:r w:rsidRPr="00D3618E">
              <w:rPr>
                <w:i/>
                <w:iCs/>
              </w:rPr>
              <w:t xml:space="preserve">Favor de redactar los </w:t>
            </w:r>
            <w:r w:rsidRPr="00D3618E">
              <w:rPr>
                <w:i/>
                <w:iCs/>
                <w:u w:val="single"/>
              </w:rPr>
              <w:t>motivos personales</w:t>
            </w:r>
            <w:r w:rsidRPr="00D3618E">
              <w:rPr>
                <w:i/>
                <w:iCs/>
              </w:rPr>
              <w:t xml:space="preserve"> por los cuales usted está solicitando el apoyo del programa de fomento a talentos en la Modalidad de Becas correspondiente, considerando los puntos que a continuación se describen dentro de la redacción general.</w:t>
            </w:r>
          </w:p>
        </w:tc>
      </w:tr>
      <w:tr w:rsidR="00F0246C" w:rsidRPr="00A01A19" w14:paraId="04FFE1CD" w14:textId="77777777" w:rsidTr="002E7EBE">
        <w:trPr>
          <w:trHeight w:val="709"/>
        </w:trPr>
        <w:tc>
          <w:tcPr>
            <w:tcW w:w="10205" w:type="dxa"/>
            <w:shd w:val="clear" w:color="auto" w:fill="auto"/>
            <w:vAlign w:val="center"/>
          </w:tcPr>
          <w:p w14:paraId="3BEB682A" w14:textId="77777777" w:rsidR="00F0246C" w:rsidRDefault="00F0246C" w:rsidP="002E7EBE"/>
          <w:sdt>
            <w:sdtPr>
              <w:id w:val="-1950305022"/>
              <w:placeholder>
                <w:docPart w:val="DD35D3C0BAE7504283692155419CBE44"/>
              </w:placeholder>
            </w:sdtPr>
            <w:sdtContent>
              <w:p w14:paraId="5107D6D8" w14:textId="76CB7FE1" w:rsidR="00F0246C" w:rsidRPr="007C1994" w:rsidRDefault="00F0246C" w:rsidP="002E7EBE">
                <w:r w:rsidRPr="007C1994">
                  <w:t xml:space="preserve">Aguascalientes, </w:t>
                </w:r>
                <w:proofErr w:type="spellStart"/>
                <w:r w:rsidRPr="007C1994">
                  <w:t>Ags</w:t>
                </w:r>
                <w:proofErr w:type="spellEnd"/>
                <w:r w:rsidRPr="007C1994">
                  <w:t xml:space="preserve">. </w:t>
                </w:r>
                <w:proofErr w:type="spellStart"/>
                <w:r>
                  <w:t>a</w:t>
                </w:r>
                <w:proofErr w:type="spellEnd"/>
                <w:r w:rsidRPr="007C1994">
                  <w:t xml:space="preserve"> </w:t>
                </w:r>
              </w:p>
              <w:p w14:paraId="34C9F02A" w14:textId="77777777" w:rsidR="00F0246C" w:rsidRPr="007C1994" w:rsidRDefault="00F0246C" w:rsidP="002E7EBE"/>
              <w:p w14:paraId="420F50FA" w14:textId="77777777" w:rsidR="00F0246C" w:rsidRPr="007C1994" w:rsidRDefault="00F0246C" w:rsidP="002E7EBE">
                <w:r w:rsidRPr="007C1994">
                  <w:t>INSTITUTO PARA EL DESARROLLO DE LA SOCIEDAD DEL CONOCIMIENTO DEL ESTADO DE AGUASCALIENTES.</w:t>
                </w:r>
              </w:p>
              <w:p w14:paraId="60A258DD" w14:textId="77777777" w:rsidR="00F0246C" w:rsidRPr="007C1994" w:rsidRDefault="00F0246C" w:rsidP="002E7EBE"/>
              <w:p w14:paraId="4F381284" w14:textId="77777777" w:rsidR="00F0246C" w:rsidRPr="007C1994" w:rsidRDefault="00F0246C" w:rsidP="002E7EBE">
                <w:r w:rsidRPr="007C1994">
                  <w:t>PRESENTE</w:t>
                </w:r>
              </w:p>
              <w:p w14:paraId="352B31F0" w14:textId="77777777" w:rsidR="00F0246C" w:rsidRPr="007C1994" w:rsidRDefault="00F0246C" w:rsidP="002E7EBE"/>
              <w:p w14:paraId="562194CC" w14:textId="77777777" w:rsidR="00B53EAB" w:rsidRDefault="00B53EAB" w:rsidP="002E7EBE"/>
              <w:p w14:paraId="41B3F7DF" w14:textId="77777777" w:rsidR="00B53EAB" w:rsidRDefault="00B53EAB" w:rsidP="002E7EBE"/>
              <w:p w14:paraId="1809655C" w14:textId="77777777" w:rsidR="00B53EAB" w:rsidRDefault="00B53EAB" w:rsidP="002E7EBE"/>
              <w:p w14:paraId="0BF6C46E" w14:textId="77777777" w:rsidR="00B53EAB" w:rsidRDefault="00B53EAB" w:rsidP="002E7EBE"/>
              <w:p w14:paraId="18147DA6" w14:textId="77777777" w:rsidR="00B53EAB" w:rsidRDefault="00B53EAB" w:rsidP="002E7EBE"/>
              <w:p w14:paraId="581EE986" w14:textId="77777777" w:rsidR="00B53EAB" w:rsidRDefault="00B53EAB" w:rsidP="002E7EBE"/>
              <w:p w14:paraId="34BD6F95" w14:textId="77777777" w:rsidR="00B53EAB" w:rsidRDefault="00B53EAB" w:rsidP="002E7EBE"/>
              <w:p w14:paraId="41B8B9E6" w14:textId="77777777" w:rsidR="00B53EAB" w:rsidRDefault="00B53EAB" w:rsidP="002E7EBE"/>
              <w:p w14:paraId="030A8134" w14:textId="77777777" w:rsidR="00B53EAB" w:rsidRDefault="00B53EAB" w:rsidP="002E7EBE"/>
              <w:p w14:paraId="5FDC9566" w14:textId="77777777" w:rsidR="00B53EAB" w:rsidRDefault="00B53EAB" w:rsidP="002E7EBE"/>
              <w:p w14:paraId="6CFB5EF6" w14:textId="77777777" w:rsidR="00B53EAB" w:rsidRDefault="00B53EAB" w:rsidP="002E7EBE"/>
              <w:p w14:paraId="28C5A153" w14:textId="77777777" w:rsidR="00B53EAB" w:rsidRDefault="00B53EAB" w:rsidP="002E7EBE"/>
              <w:p w14:paraId="3CA5D971" w14:textId="77777777" w:rsidR="00B53EAB" w:rsidRDefault="00B53EAB" w:rsidP="002E7EBE"/>
              <w:p w14:paraId="57C3BDFF" w14:textId="77777777" w:rsidR="00B53EAB" w:rsidRDefault="00B53EAB" w:rsidP="002E7EBE"/>
              <w:p w14:paraId="039F9CD1" w14:textId="77777777" w:rsidR="00B53EAB" w:rsidRDefault="00B53EAB" w:rsidP="002E7EBE"/>
              <w:p w14:paraId="171BB9A9" w14:textId="77777777" w:rsidR="00B53EAB" w:rsidRDefault="00B53EAB" w:rsidP="002E7EBE"/>
              <w:p w14:paraId="4052AAA6" w14:textId="77777777" w:rsidR="00B53EAB" w:rsidRDefault="00B53EAB" w:rsidP="002E7EBE"/>
              <w:p w14:paraId="32A07E99" w14:textId="3E698117" w:rsidR="00F0246C" w:rsidRPr="007C1994" w:rsidRDefault="00F0246C" w:rsidP="002E7EBE"/>
            </w:sdtContent>
          </w:sdt>
          <w:p w14:paraId="522588DA" w14:textId="77777777" w:rsidR="00F0246C" w:rsidRPr="00407205" w:rsidRDefault="00F0246C" w:rsidP="002E7EBE"/>
        </w:tc>
      </w:tr>
    </w:tbl>
    <w:p w14:paraId="67861757" w14:textId="77777777" w:rsidR="00F0246C" w:rsidRDefault="00F0246C" w:rsidP="00F0246C"/>
    <w:tbl>
      <w:tblPr>
        <w:tblStyle w:val="TableGrid"/>
        <w:tblW w:w="4535" w:type="dxa"/>
        <w:jc w:val="center"/>
        <w:tblLook w:val="04A0" w:firstRow="1" w:lastRow="0" w:firstColumn="1" w:lastColumn="0" w:noHBand="0" w:noVBand="1"/>
      </w:tblPr>
      <w:tblGrid>
        <w:gridCol w:w="4535"/>
      </w:tblGrid>
      <w:tr w:rsidR="00F0246C" w:rsidRPr="00960816" w14:paraId="3C0FE65D" w14:textId="77777777" w:rsidTr="002E7EBE">
        <w:trPr>
          <w:trHeight w:val="567"/>
          <w:jc w:val="center"/>
        </w:trPr>
        <w:tc>
          <w:tcPr>
            <w:tcW w:w="4535" w:type="dxa"/>
            <w:shd w:val="clear" w:color="auto" w:fill="1F3864" w:themeFill="accent1" w:themeFillShade="80"/>
            <w:vAlign w:val="center"/>
          </w:tcPr>
          <w:p w14:paraId="1E3A4258" w14:textId="77777777" w:rsidR="00F0246C" w:rsidRPr="00960816" w:rsidRDefault="00F0246C" w:rsidP="002E7EB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Y FIRMA DEL SOLICITANTE</w:t>
            </w:r>
          </w:p>
        </w:tc>
      </w:tr>
      <w:tr w:rsidR="00F0246C" w:rsidRPr="000E3710" w14:paraId="698FCE5E" w14:textId="77777777" w:rsidTr="002E7EBE">
        <w:trPr>
          <w:trHeight w:val="1491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490540B2" w14:textId="77777777" w:rsidR="00F0246C" w:rsidRPr="000E3710" w:rsidRDefault="00F0246C" w:rsidP="00B53EAB">
            <w:pPr>
              <w:rPr>
                <w:sz w:val="20"/>
                <w:szCs w:val="20"/>
              </w:rPr>
            </w:pPr>
          </w:p>
        </w:tc>
      </w:tr>
      <w:tr w:rsidR="00F0246C" w:rsidRPr="00F7669D" w14:paraId="376513AE" w14:textId="77777777" w:rsidTr="002E7EBE">
        <w:trPr>
          <w:trHeight w:val="425"/>
          <w:jc w:val="center"/>
        </w:trPr>
        <w:sdt>
          <w:sdtPr>
            <w:rPr>
              <w:sz w:val="20"/>
              <w:szCs w:val="20"/>
            </w:rPr>
            <w:id w:val="-227534896"/>
            <w:placeholder>
              <w:docPart w:val="F4D77623C53D024A9B270A89F9857F41"/>
            </w:placeholder>
            <w:showingPlcHdr/>
          </w:sdtPr>
          <w:sdtContent>
            <w:tc>
              <w:tcPr>
                <w:tcW w:w="4535" w:type="dxa"/>
                <w:shd w:val="clear" w:color="auto" w:fill="F2F2F2" w:themeFill="background1" w:themeFillShade="F2"/>
                <w:vAlign w:val="center"/>
              </w:tcPr>
              <w:p w14:paraId="4CECE6F5" w14:textId="77777777" w:rsidR="00F0246C" w:rsidRPr="00F7669D" w:rsidRDefault="00F0246C" w:rsidP="002E7EBE">
                <w:pPr>
                  <w:jc w:val="center"/>
                  <w:rPr>
                    <w:sz w:val="18"/>
                    <w:szCs w:val="18"/>
                  </w:rPr>
                </w:pPr>
                <w:r w:rsidRPr="008B538B">
                  <w:rPr>
                    <w:rStyle w:val="PlaceholderText"/>
                    <w:sz w:val="18"/>
                    <w:szCs w:val="18"/>
                  </w:rPr>
                  <w:t>Haga clic o pulse aquí para escribir texto.</w:t>
                </w:r>
              </w:p>
            </w:tc>
          </w:sdtContent>
        </w:sdt>
      </w:tr>
    </w:tbl>
    <w:p w14:paraId="6F28FB34" w14:textId="77777777" w:rsidR="00F7669D" w:rsidRPr="00373504" w:rsidRDefault="00F7669D" w:rsidP="00B53EAB">
      <w:pPr>
        <w:rPr>
          <w:sz w:val="18"/>
          <w:szCs w:val="18"/>
        </w:rPr>
      </w:pPr>
    </w:p>
    <w:sectPr w:rsidR="00F7669D" w:rsidRPr="00373504" w:rsidSect="009C327F">
      <w:headerReference w:type="default" r:id="rId7"/>
      <w:footerReference w:type="even" r:id="rId8"/>
      <w:footerReference w:type="default" r:id="rId9"/>
      <w:pgSz w:w="12240" w:h="15840"/>
      <w:pgMar w:top="241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249A5" w14:textId="77777777" w:rsidR="005118E0" w:rsidRDefault="005118E0" w:rsidP="009C327F">
      <w:r>
        <w:separator/>
      </w:r>
    </w:p>
  </w:endnote>
  <w:endnote w:type="continuationSeparator" w:id="0">
    <w:p w14:paraId="4D1F07F6" w14:textId="77777777" w:rsidR="005118E0" w:rsidRDefault="005118E0" w:rsidP="009C3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3717217"/>
      <w:docPartObj>
        <w:docPartGallery w:val="Page Numbers (Bottom of Page)"/>
        <w:docPartUnique/>
      </w:docPartObj>
    </w:sdtPr>
    <w:sdtContent>
      <w:p w14:paraId="2DCFEDA4" w14:textId="5217F450" w:rsidR="00E35F39" w:rsidRDefault="00E35F39" w:rsidP="004A2E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E9DCFF" w14:textId="77777777" w:rsidR="00E35F39" w:rsidRDefault="00E35F39" w:rsidP="00E35F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67177011"/>
      <w:docPartObj>
        <w:docPartGallery w:val="Page Numbers (Bottom of Page)"/>
        <w:docPartUnique/>
      </w:docPartObj>
    </w:sdtPr>
    <w:sdtContent>
      <w:p w14:paraId="72103487" w14:textId="36F0CB94" w:rsidR="00E35F39" w:rsidRDefault="00E35F39" w:rsidP="004A2E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9E1172" w14:textId="77777777" w:rsidR="00E35F39" w:rsidRDefault="00E35F39" w:rsidP="00E35F3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9F993" w14:textId="77777777" w:rsidR="005118E0" w:rsidRDefault="005118E0" w:rsidP="009C327F">
      <w:r>
        <w:separator/>
      </w:r>
    </w:p>
  </w:footnote>
  <w:footnote w:type="continuationSeparator" w:id="0">
    <w:p w14:paraId="62D2AE4C" w14:textId="77777777" w:rsidR="005118E0" w:rsidRDefault="005118E0" w:rsidP="009C3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2957" w14:textId="73DD42F3" w:rsidR="00035EAD" w:rsidRPr="00960816" w:rsidRDefault="00F42E66" w:rsidP="00035EAD">
    <w:pPr>
      <w:jc w:val="right"/>
      <w:rPr>
        <w:b/>
        <w:bCs/>
        <w:sz w:val="24"/>
        <w:szCs w:val="24"/>
      </w:rPr>
    </w:pPr>
    <w:r>
      <w:rPr>
        <w:noProof/>
        <w:lang w:val="es-MX" w:eastAsia="es-MX" w:bidi="ar-SA"/>
      </w:rPr>
      <w:drawing>
        <wp:anchor distT="0" distB="0" distL="114300" distR="114300" simplePos="0" relativeHeight="251658240" behindDoc="1" locked="0" layoutInCell="1" allowOverlap="1" wp14:anchorId="5F171828" wp14:editId="329E595B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62875" cy="10039350"/>
          <wp:effectExtent l="0" t="0" r="9525" b="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0039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5EAD" w:rsidRPr="00960816">
      <w:rPr>
        <w:b/>
        <w:bCs/>
        <w:sz w:val="24"/>
        <w:szCs w:val="24"/>
      </w:rPr>
      <w:t>FORMATO: A-</w:t>
    </w:r>
    <w:r w:rsidR="00B24CE0">
      <w:rPr>
        <w:b/>
        <w:bCs/>
        <w:sz w:val="24"/>
        <w:szCs w:val="24"/>
      </w:rPr>
      <w:t>CONVOCATORIAS</w:t>
    </w:r>
    <w:r w:rsidR="00B24CE0" w:rsidRPr="00960816">
      <w:rPr>
        <w:b/>
        <w:bCs/>
        <w:sz w:val="24"/>
        <w:szCs w:val="24"/>
      </w:rPr>
      <w:t xml:space="preserve"> </w:t>
    </w:r>
    <w:r w:rsidR="00035EAD" w:rsidRPr="00960816">
      <w:rPr>
        <w:b/>
        <w:bCs/>
        <w:sz w:val="24"/>
        <w:szCs w:val="24"/>
      </w:rPr>
      <w:t>-202</w:t>
    </w:r>
    <w:r w:rsidR="00130E9B">
      <w:rPr>
        <w:b/>
        <w:bCs/>
        <w:sz w:val="24"/>
        <w:szCs w:val="24"/>
      </w:rPr>
      <w:t>2</w:t>
    </w:r>
  </w:p>
  <w:p w14:paraId="2A144236" w14:textId="5062D3B1" w:rsidR="00052FD0" w:rsidRDefault="00052FD0" w:rsidP="00035EA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16D15"/>
    <w:multiLevelType w:val="hybridMultilevel"/>
    <w:tmpl w:val="8322466C"/>
    <w:lvl w:ilvl="0" w:tplc="69288060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6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655"/>
    <w:rsid w:val="000108A1"/>
    <w:rsid w:val="0002595C"/>
    <w:rsid w:val="00035EAD"/>
    <w:rsid w:val="00036ACE"/>
    <w:rsid w:val="00040E88"/>
    <w:rsid w:val="00052FD0"/>
    <w:rsid w:val="000D42C0"/>
    <w:rsid w:val="000E3710"/>
    <w:rsid w:val="000E754E"/>
    <w:rsid w:val="000F5851"/>
    <w:rsid w:val="00130E9B"/>
    <w:rsid w:val="001578D9"/>
    <w:rsid w:val="00167A20"/>
    <w:rsid w:val="00172B37"/>
    <w:rsid w:val="00225414"/>
    <w:rsid w:val="00225982"/>
    <w:rsid w:val="002305E9"/>
    <w:rsid w:val="00257F8E"/>
    <w:rsid w:val="002E3B19"/>
    <w:rsid w:val="00373504"/>
    <w:rsid w:val="00401E36"/>
    <w:rsid w:val="0043163F"/>
    <w:rsid w:val="00461CAB"/>
    <w:rsid w:val="004D5D37"/>
    <w:rsid w:val="004F54D7"/>
    <w:rsid w:val="005118E0"/>
    <w:rsid w:val="005319D0"/>
    <w:rsid w:val="005779D5"/>
    <w:rsid w:val="005B5FDC"/>
    <w:rsid w:val="005F1E1E"/>
    <w:rsid w:val="00653551"/>
    <w:rsid w:val="006C1CD2"/>
    <w:rsid w:val="006F3041"/>
    <w:rsid w:val="00705092"/>
    <w:rsid w:val="00730CE5"/>
    <w:rsid w:val="00736E90"/>
    <w:rsid w:val="00755424"/>
    <w:rsid w:val="0078172B"/>
    <w:rsid w:val="00816181"/>
    <w:rsid w:val="00894149"/>
    <w:rsid w:val="008958AA"/>
    <w:rsid w:val="00921666"/>
    <w:rsid w:val="00960816"/>
    <w:rsid w:val="009C300A"/>
    <w:rsid w:val="009C327F"/>
    <w:rsid w:val="00A011FA"/>
    <w:rsid w:val="00A27BB8"/>
    <w:rsid w:val="00A37423"/>
    <w:rsid w:val="00A774A8"/>
    <w:rsid w:val="00A90059"/>
    <w:rsid w:val="00A926F2"/>
    <w:rsid w:val="00AD593E"/>
    <w:rsid w:val="00B24CE0"/>
    <w:rsid w:val="00B30B7B"/>
    <w:rsid w:val="00B53EAB"/>
    <w:rsid w:val="00BC3109"/>
    <w:rsid w:val="00BC6273"/>
    <w:rsid w:val="00BD0AED"/>
    <w:rsid w:val="00BF1A24"/>
    <w:rsid w:val="00C049B5"/>
    <w:rsid w:val="00C255D1"/>
    <w:rsid w:val="00CD51EE"/>
    <w:rsid w:val="00CF0E10"/>
    <w:rsid w:val="00D03655"/>
    <w:rsid w:val="00D572FA"/>
    <w:rsid w:val="00D632AB"/>
    <w:rsid w:val="00D84EB0"/>
    <w:rsid w:val="00DA3080"/>
    <w:rsid w:val="00E35F39"/>
    <w:rsid w:val="00E6342E"/>
    <w:rsid w:val="00E63C2F"/>
    <w:rsid w:val="00EA00A2"/>
    <w:rsid w:val="00EA68D2"/>
    <w:rsid w:val="00EC0976"/>
    <w:rsid w:val="00EC6AA2"/>
    <w:rsid w:val="00F0246C"/>
    <w:rsid w:val="00F42E66"/>
    <w:rsid w:val="00F7669D"/>
    <w:rsid w:val="00F92BAA"/>
    <w:rsid w:val="00F9505A"/>
    <w:rsid w:val="00FA0A26"/>
    <w:rsid w:val="00FE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D9CCD"/>
  <w15:chartTrackingRefBased/>
  <w15:docId w15:val="{3EB3EFD4-6EDC-4B74-BB98-1B443D1D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0365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27F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  <w:lang w:val="es-MX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9C327F"/>
  </w:style>
  <w:style w:type="paragraph" w:styleId="Footer">
    <w:name w:val="footer"/>
    <w:basedOn w:val="Normal"/>
    <w:link w:val="FooterChar"/>
    <w:uiPriority w:val="99"/>
    <w:unhideWhenUsed/>
    <w:rsid w:val="009C327F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  <w:lang w:val="es-MX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9C327F"/>
  </w:style>
  <w:style w:type="table" w:styleId="TableGrid">
    <w:name w:val="Table Grid"/>
    <w:basedOn w:val="TableNormal"/>
    <w:uiPriority w:val="39"/>
    <w:rsid w:val="00D0365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32AB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E35F39"/>
  </w:style>
  <w:style w:type="paragraph" w:styleId="ListParagraph">
    <w:name w:val="List Paragraph"/>
    <w:basedOn w:val="Normal"/>
    <w:uiPriority w:val="34"/>
    <w:qFormat/>
    <w:rsid w:val="00F0246C"/>
    <w:pPr>
      <w:widowControl/>
      <w:autoSpaceDE/>
      <w:autoSpaceDN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s-ES_tradn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PC_GUJN65TF\Documents\Plantillas%20personalizadas%20de%20Office\HOJA%20GEA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37C09150504325A812BE2AC301D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36081-5FF4-489F-BB51-E7DE771EC6B2}"/>
      </w:docPartPr>
      <w:docPartBody>
        <w:p w:rsidR="00B86BF0" w:rsidRDefault="0051776F" w:rsidP="0051776F">
          <w:pPr>
            <w:pStyle w:val="6E37C09150504325A812BE2AC301DB951"/>
          </w:pPr>
          <w:r w:rsidRPr="00736E90">
            <w:rPr>
              <w:rStyle w:val="PlaceholderText"/>
              <w:sz w:val="18"/>
              <w:szCs w:val="18"/>
            </w:rPr>
            <w:t>Haga clic aquí o pulse para escribir una fecha.</w:t>
          </w:r>
        </w:p>
      </w:docPartBody>
    </w:docPart>
    <w:docPart>
      <w:docPartPr>
        <w:name w:val="8F47FBC0BE8C824EB5A023E8D55FA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769CC-5853-464B-81F3-CEB04BACDF2B}"/>
      </w:docPartPr>
      <w:docPartBody>
        <w:p w:rsidR="00000000" w:rsidRDefault="006E6E67" w:rsidP="006E6E67">
          <w:pPr>
            <w:pStyle w:val="8F47FBC0BE8C824EB5A023E8D55FA87D"/>
          </w:pPr>
          <w:r w:rsidRPr="00620874">
            <w:rPr>
              <w:rStyle w:val="PlaceholderText"/>
              <w:color w:val="auto"/>
              <w:sz w:val="18"/>
              <w:szCs w:val="18"/>
            </w:rPr>
            <w:t>Haga clic o pulse aquí para escribir texto.</w:t>
          </w:r>
        </w:p>
      </w:docPartBody>
    </w:docPart>
    <w:docPart>
      <w:docPartPr>
        <w:name w:val="F3D3C71D09BED642BC01637D2A4DC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2B476-81CA-8F46-82D0-6006C9781CCF}"/>
      </w:docPartPr>
      <w:docPartBody>
        <w:p w:rsidR="00000000" w:rsidRDefault="006E6E67" w:rsidP="006E6E67">
          <w:pPr>
            <w:pStyle w:val="F3D3C71D09BED642BC01637D2A4DC536"/>
          </w:pPr>
          <w:r w:rsidRPr="008B538B">
            <w:rPr>
              <w:rStyle w:val="PlaceholderText"/>
              <w:sz w:val="18"/>
              <w:szCs w:val="18"/>
            </w:rPr>
            <w:t>Haga clic o pulse aquí para escribir texto.</w:t>
          </w:r>
        </w:p>
      </w:docPartBody>
    </w:docPart>
    <w:docPart>
      <w:docPartPr>
        <w:name w:val="DD35D3C0BAE7504283692155419CB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603CD-8CCB-DA46-94F9-ACB8ED141E1A}"/>
      </w:docPartPr>
      <w:docPartBody>
        <w:p w:rsidR="00000000" w:rsidRDefault="006E6E67" w:rsidP="006E6E67">
          <w:pPr>
            <w:pStyle w:val="DD35D3C0BAE7504283692155419CBE44"/>
          </w:pPr>
          <w:r w:rsidRPr="006D7DE0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4D77623C53D024A9B270A89F9857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2C4A7-F799-2D44-8B5B-02F2B3E7709C}"/>
      </w:docPartPr>
      <w:docPartBody>
        <w:p w:rsidR="00000000" w:rsidRDefault="006E6E67" w:rsidP="006E6E67">
          <w:pPr>
            <w:pStyle w:val="F4D77623C53D024A9B270A89F9857F41"/>
          </w:pPr>
          <w:r w:rsidRPr="008B538B">
            <w:rPr>
              <w:rStyle w:val="PlaceholderText"/>
              <w:sz w:val="18"/>
              <w:szCs w:val="18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0F3"/>
    <w:rsid w:val="000A3763"/>
    <w:rsid w:val="00172F98"/>
    <w:rsid w:val="002E2C36"/>
    <w:rsid w:val="0051776F"/>
    <w:rsid w:val="005A062B"/>
    <w:rsid w:val="005D67C7"/>
    <w:rsid w:val="006700F3"/>
    <w:rsid w:val="006E6E67"/>
    <w:rsid w:val="007A207E"/>
    <w:rsid w:val="00800D42"/>
    <w:rsid w:val="008362C4"/>
    <w:rsid w:val="0086466F"/>
    <w:rsid w:val="008C52FE"/>
    <w:rsid w:val="00A06754"/>
    <w:rsid w:val="00A800D9"/>
    <w:rsid w:val="00B86BF0"/>
    <w:rsid w:val="00BB3715"/>
    <w:rsid w:val="00C77DB8"/>
    <w:rsid w:val="00D62F84"/>
    <w:rsid w:val="00EA0BCB"/>
    <w:rsid w:val="00ED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6E67"/>
    <w:rPr>
      <w:color w:val="808080"/>
    </w:rPr>
  </w:style>
  <w:style w:type="paragraph" w:customStyle="1" w:styleId="78A5AF95CD814E75BAC90A93622551FC1">
    <w:name w:val="78A5AF95CD814E75BAC90A93622551FC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1A8610FC824B48EABB066FF32B9513351">
    <w:name w:val="1A8610FC824B48EABB066FF32B951335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74265AE31F58423D8D805BA568828CA91">
    <w:name w:val="74265AE31F58423D8D805BA568828CA9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EA940B859AEE4D1AB301E81CA733B75F1">
    <w:name w:val="EA940B859AEE4D1AB301E81CA733B75F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2B556A04B1D34377993559DB540F9F761">
    <w:name w:val="2B556A04B1D34377993559DB540F9F76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CF49B169DB384D12BC85C8AF6EED22141">
    <w:name w:val="CF49B169DB384D12BC85C8AF6EED2214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BBE76003FF604EE18C014F3228044F3C1">
    <w:name w:val="BBE76003FF604EE18C014F3228044F3C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5A30E6ABA4E04253A32D9FF2939B12091">
    <w:name w:val="5A30E6ABA4E04253A32D9FF2939B1209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744EDDD5DD6A4EA09DBE382729059EFC1">
    <w:name w:val="744EDDD5DD6A4EA09DBE382729059EFC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CFC42186EEDA423E9C0FA85789CCD7881">
    <w:name w:val="CFC42186EEDA423E9C0FA85789CCD788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D6F188BFFCD84133BF92F619158B93E11">
    <w:name w:val="D6F188BFFCD84133BF92F619158B93E1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61704E63F6E243FDB532C411C736039C1">
    <w:name w:val="61704E63F6E243FDB532C411C736039C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8E2407636B2545B7AE854906597916FA1">
    <w:name w:val="8E2407636B2545B7AE854906597916FA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0CE6CCB4D88C4DB591C26035BB5A81A41">
    <w:name w:val="0CE6CCB4D88C4DB591C26035BB5A81A4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B638D293342349DB8737A9D19CCEB2F91">
    <w:name w:val="B638D293342349DB8737A9D19CCEB2F9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E29EAA8879894FA3B0F77B1ADBECBA241">
    <w:name w:val="E29EAA8879894FA3B0F77B1ADBECBA24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E85F546F6C42453A9A11B3115D74775A1">
    <w:name w:val="E85F546F6C42453A9A11B3115D74775A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072F6ECAA90947AABBAEFC3BB01D152C1">
    <w:name w:val="072F6ECAA90947AABBAEFC3BB01D152C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0787E7E14D4F4CDBB6681E01F1E1067A1">
    <w:name w:val="0787E7E14D4F4CDBB6681E01F1E1067A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2A204E9240C242C0BCCC8CA51C7DADB51">
    <w:name w:val="2A204E9240C242C0BCCC8CA51C7DADB5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81988DD739AC4DFF8D541354FD8DB0761">
    <w:name w:val="81988DD739AC4DFF8D541354FD8DB076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0664B0D8C82548C092861B79ACB0796C1">
    <w:name w:val="0664B0D8C82548C092861B79ACB0796C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F944C06E9C96497581CB6B459396CD191">
    <w:name w:val="F944C06E9C96497581CB6B459396CD19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8295761DD7D64DBA9DF56B5280C4AF301">
    <w:name w:val="8295761DD7D64DBA9DF56B5280C4AF30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5832FBED2DD14AB88F0EA3E60E4288671">
    <w:name w:val="5832FBED2DD14AB88F0EA3E60E428867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67A31D7B4B034C4C9EAC1FC5C7828D5E1">
    <w:name w:val="67A31D7B4B034C4C9EAC1FC5C7828D5E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6FA5E016116E49CE8453196586629D641">
    <w:name w:val="6FA5E016116E49CE8453196586629D64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46E4DC74FA8541409283989A6647544C1">
    <w:name w:val="46E4DC74FA8541409283989A6647544C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871E0D0BC95F44EDA1E8B862058AC8031">
    <w:name w:val="871E0D0BC95F44EDA1E8B862058AC803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F4ADBB406A764551AB43564FBDECE2B71">
    <w:name w:val="F4ADBB406A764551AB43564FBDECE2B7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769F6CB248A94476BC0C6E29516E5C651">
    <w:name w:val="769F6CB248A94476BC0C6E29516E5C65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B0CB8B0AB9B04CD1BCFCF3E7E8728B7A1">
    <w:name w:val="B0CB8B0AB9B04CD1BCFCF3E7E8728B7A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9DD9F4AA37DE41BC83689BED7F5629EF1">
    <w:name w:val="9DD9F4AA37DE41BC83689BED7F5629EF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FC959EB2C9FC41B990B3C5525F4A4E3F1">
    <w:name w:val="FC959EB2C9FC41B990B3C5525F4A4E3F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8539E10EF0784416B96040E4B90743D31">
    <w:name w:val="8539E10EF0784416B96040E4B90743D3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B64A084D87784593B689D35E2A5A01081">
    <w:name w:val="B64A084D87784593B689D35E2A5A0108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26A5A533824544A6971E6CAAF53E029D1">
    <w:name w:val="26A5A533824544A6971E6CAAF53E029D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684D1D2F91464E2EB9F7CD75DD36F3FF1">
    <w:name w:val="684D1D2F91464E2EB9F7CD75DD36F3FF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9075A3CE122740AA90CE04B2E4EA346E1">
    <w:name w:val="9075A3CE122740AA90CE04B2E4EA346E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6E37C09150504325A812BE2AC301DB951">
    <w:name w:val="6E37C09150504325A812BE2AC301DB95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17C6F9C203E34ABFAD143EB479056AA81">
    <w:name w:val="17C6F9C203E34ABFAD143EB479056AA8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167A8DBB4963344888094E8C58BF1AC2">
    <w:name w:val="167A8DBB4963344888094E8C58BF1AC2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A635570C9F9F4A49A0599E31588008CB">
    <w:name w:val="A635570C9F9F4A49A0599E31588008CB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E3AB1FB06F07FF478F68D53F30C29179">
    <w:name w:val="E3AB1FB06F07FF478F68D53F30C29179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AFB45A4AA7D8EB4280F5C3107163858C">
    <w:name w:val="AFB45A4AA7D8EB4280F5C3107163858C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EAF55496CDD53F41A968E6EE79D93A6F">
    <w:name w:val="EAF55496CDD53F41A968E6EE79D93A6F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1FD426DAA55B6D4AA707C69A2F15DF96">
    <w:name w:val="1FD426DAA55B6D4AA707C69A2F15DF96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C7B767B5B9884048BF4BB2A6EF0D1C16">
    <w:name w:val="C7B767B5B9884048BF4BB2A6EF0D1C16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A3978AB1232A1A43A5B73BB3DA2FCA15">
    <w:name w:val="A3978AB1232A1A43A5B73BB3DA2FCA15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FCFF577F8A618F4A9FEAAE593C01820B">
    <w:name w:val="FCFF577F8A618F4A9FEAAE593C01820B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BE60A4BC1958C94895AA35A5630CE68B">
    <w:name w:val="BE60A4BC1958C94895AA35A5630CE68B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ACBF12FA3C139D4383FBEFC553400A19">
    <w:name w:val="ACBF12FA3C139D4383FBEFC553400A19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7207D62FEC159A4F89BC972207027D22">
    <w:name w:val="7207D62FEC159A4F89BC972207027D22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03AB6E5708C0404B9FDE28C0F6201288">
    <w:name w:val="03AB6E5708C0404B9FDE28C0F6201288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67DB0A94EB366E4C81B5B1A5B18E51B7">
    <w:name w:val="67DB0A94EB366E4C81B5B1A5B18E51B7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0C45BF8FDD924644913E776DE1538644">
    <w:name w:val="0C45BF8FDD924644913E776DE1538644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F3963B4F31CE0A4B9F83E7581D89A9A0">
    <w:name w:val="F3963B4F31CE0A4B9F83E7581D89A9A0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99811143D4BC1145B3CE5E54B4CC9DF3">
    <w:name w:val="99811143D4BC1145B3CE5E54B4CC9DF3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475026D9AA38A6418B33EF7FBFF3837F">
    <w:name w:val="475026D9AA38A6418B33EF7FBFF3837F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53AF3113D639DD4AB70EB26A8D5849DE">
    <w:name w:val="53AF3113D639DD4AB70EB26A8D5849DE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6C5BEB704DBC2D4C8168F2F9A238F90E">
    <w:name w:val="6C5BEB704DBC2D4C8168F2F9A238F90E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F7549EEEB55A9D4D97A9CB444EE9D508">
    <w:name w:val="F7549EEEB55A9D4D97A9CB444EE9D508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8F47FBC0BE8C824EB5A023E8D55FA87D">
    <w:name w:val="8F47FBC0BE8C824EB5A023E8D55FA87D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6C0C0217E9810E459BA5C6A9892A0433">
    <w:name w:val="6C0C0217E9810E459BA5C6A9892A0433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9628A94E9BA5354EB78F238607C0D256">
    <w:name w:val="9628A94E9BA5354EB78F238607C0D256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42CCD9181892DB4FBD14CD925916B44A">
    <w:name w:val="42CCD9181892DB4FBD14CD925916B44A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F9BB2F0C1BFFCA4F8CAE74DD3160117F">
    <w:name w:val="F9BB2F0C1BFFCA4F8CAE74DD3160117F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63EE58304A674B458EA88D20D21BFC47">
    <w:name w:val="63EE58304A674B458EA88D20D21BFC47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F3D3C71D09BED642BC01637D2A4DC536">
    <w:name w:val="F3D3C71D09BED642BC01637D2A4DC536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DD35D3C0BAE7504283692155419CBE44">
    <w:name w:val="DD35D3C0BAE7504283692155419CBE44"/>
    <w:rsid w:val="006E6E6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F4D77623C53D024A9B270A89F9857F41">
    <w:name w:val="F4D77623C53D024A9B270A89F9857F41"/>
    <w:rsid w:val="006E6E67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C:\Users\PC_GUJN65TF\Documents\Plantillas personalizadas de Office\HOJA GEA.dotx</Template>
  <TotalTime>0</TotalTime>
  <Pages>10</Pages>
  <Words>1192</Words>
  <Characters>6799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PC_GUJN65TF</dc:creator>
  <cp:keywords/>
  <dc:description/>
  <cp:lastModifiedBy>Carlos Martin Muñoz Pedroza</cp:lastModifiedBy>
  <cp:revision>3</cp:revision>
  <cp:lastPrinted>2022-08-23T03:11:00Z</cp:lastPrinted>
  <dcterms:created xsi:type="dcterms:W3CDTF">2022-08-23T04:36:00Z</dcterms:created>
  <dcterms:modified xsi:type="dcterms:W3CDTF">2022-08-23T04:36:00Z</dcterms:modified>
</cp:coreProperties>
</file>